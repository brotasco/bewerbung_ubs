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D2" w:rsidRDefault="00142A4F" w:rsidP="00281ABE">
      <w:pPr>
        <w:pStyle w:val="Titel"/>
      </w:pPr>
      <w:r>
        <w:t>Mario Maeder</w:t>
      </w:r>
    </w:p>
    <w:p w:rsidR="00281ABE" w:rsidRDefault="00281ABE" w:rsidP="00281ABE">
      <w:bookmarkStart w:id="0" w:name="_GoBack"/>
      <w:bookmarkEnd w:id="0"/>
    </w:p>
    <w:p w:rsidR="0026098B" w:rsidRDefault="0026098B" w:rsidP="0026098B">
      <w:pPr>
        <w:pStyle w:val="berschrift1"/>
      </w:pPr>
      <w:r>
        <w:rPr>
          <w:noProof/>
          <w:lang w:val="en-GB" w:eastAsia="en-GB"/>
        </w:rPr>
        <w:drawing>
          <wp:inline distT="0" distB="0" distL="0" distR="0" wp14:anchorId="26AA87E9" wp14:editId="772CC7B0">
            <wp:extent cx="2565355" cy="3419475"/>
            <wp:effectExtent l="0" t="0" r="6985" b="0"/>
            <wp:docPr id="1" name="Grafik 1" descr="C:\Users\t522048\AppData\Local\Microsoft\Windows\Temporary Internet Files\Content.Outlook\YVGHDA7N\mario 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522048\AppData\Local\Microsoft\Windows\Temporary Internet Files\Content.Outlook\YVGHDA7N\mario bewerbungsf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29" cy="342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8B" w:rsidRPr="0026098B" w:rsidRDefault="0026098B" w:rsidP="0026098B"/>
    <w:p w:rsidR="00281ABE" w:rsidRDefault="00281ABE" w:rsidP="005A5348">
      <w:pPr>
        <w:pStyle w:val="berschrift1"/>
      </w:pPr>
      <w:r>
        <w:t>Persönliche Daten</w:t>
      </w:r>
    </w:p>
    <w:p w:rsidR="003C134D" w:rsidRPr="003C134D" w:rsidRDefault="00281ABE" w:rsidP="003C134D">
      <w:pPr>
        <w:rPr>
          <w:color w:val="FF0000"/>
        </w:rPr>
      </w:pPr>
      <w:r>
        <w:t>Name:</w:t>
      </w:r>
      <w:r>
        <w:tab/>
      </w:r>
      <w:r>
        <w:tab/>
      </w:r>
      <w:r>
        <w:tab/>
        <w:t>Mario Maeder</w:t>
      </w:r>
      <w:r>
        <w:br/>
        <w:t>Anschrift:</w:t>
      </w:r>
      <w:r>
        <w:tab/>
      </w:r>
      <w:r>
        <w:tab/>
        <w:t>Sonnhaldenstrasse 6</w:t>
      </w:r>
      <w:r>
        <w:br/>
      </w:r>
      <w:r>
        <w:tab/>
      </w:r>
      <w:r>
        <w:tab/>
      </w:r>
      <w:r>
        <w:tab/>
        <w:t>8113 Boppelsen</w:t>
      </w:r>
      <w:r>
        <w:br/>
      </w:r>
      <w:r>
        <w:tab/>
      </w:r>
      <w:r>
        <w:tab/>
      </w:r>
      <w:r>
        <w:tab/>
        <w:t>+ 41 79 710 15 71</w:t>
      </w:r>
      <w:r>
        <w:br/>
      </w:r>
      <w:r>
        <w:tab/>
      </w:r>
      <w:r>
        <w:tab/>
      </w:r>
      <w:r>
        <w:tab/>
        <w:t>+ 41 44 844 20 41</w:t>
      </w:r>
      <w:r>
        <w:br/>
      </w:r>
      <w:r>
        <w:tab/>
      </w:r>
      <w:r>
        <w:tab/>
      </w:r>
      <w:r>
        <w:tab/>
      </w:r>
      <w:hyperlink r:id="rId6" w:history="1">
        <w:r w:rsidR="00A558E5" w:rsidRPr="00A558E5">
          <w:rPr>
            <w:rStyle w:val="Hyperlink"/>
            <w:color w:val="FF0000"/>
          </w:rPr>
          <w:t>mailto:mario.maeder@ubs.com</w:t>
        </w:r>
      </w:hyperlink>
      <w:r w:rsidR="003C134D" w:rsidRPr="003C134D">
        <w:rPr>
          <w:color w:val="FF0000"/>
        </w:rPr>
        <w:br/>
      </w:r>
      <w:r w:rsidR="003C134D" w:rsidRPr="003C134D">
        <w:rPr>
          <w:color w:val="FF0000"/>
        </w:rPr>
        <w:tab/>
      </w:r>
      <w:r w:rsidR="003C134D" w:rsidRPr="003C134D">
        <w:rPr>
          <w:color w:val="FF0000"/>
        </w:rPr>
        <w:tab/>
      </w:r>
      <w:r w:rsidR="003C134D" w:rsidRPr="003C134D">
        <w:rPr>
          <w:color w:val="FF0000"/>
        </w:rPr>
        <w:tab/>
      </w:r>
      <w:hyperlink r:id="rId7" w:history="1">
        <w:r w:rsidR="003C134D" w:rsidRPr="003C134D">
          <w:rPr>
            <w:rStyle w:val="Hyperlink"/>
            <w:color w:val="FF0000"/>
          </w:rPr>
          <w:t>mailto:brotasco@gmail.com</w:t>
        </w:r>
      </w:hyperlink>
    </w:p>
    <w:p w:rsidR="005A5348" w:rsidRDefault="00281ABE" w:rsidP="005A5348">
      <w:r>
        <w:t xml:space="preserve">Geburtsdatum: </w:t>
      </w:r>
      <w:r>
        <w:tab/>
      </w:r>
      <w:r>
        <w:tab/>
        <w:t>16.11.1999</w:t>
      </w:r>
      <w:r>
        <w:br/>
        <w:t>Familienstand:</w:t>
      </w:r>
      <w:r>
        <w:tab/>
      </w:r>
      <w:r>
        <w:tab/>
        <w:t>Ledig</w:t>
      </w:r>
      <w:r>
        <w:br/>
        <w:t>Nationalität:</w:t>
      </w:r>
      <w:r>
        <w:tab/>
      </w:r>
      <w:r>
        <w:tab/>
        <w:t>Schweiz</w:t>
      </w:r>
    </w:p>
    <w:p w:rsidR="00281ABE" w:rsidRDefault="00C1663D" w:rsidP="00216E09">
      <w:pPr>
        <w:pStyle w:val="berschrift1"/>
      </w:pPr>
      <w:r>
        <w:t>Ausbildung</w:t>
      </w:r>
    </w:p>
    <w:p w:rsidR="00216E09" w:rsidRDefault="00216E09" w:rsidP="00216E09">
      <w:r>
        <w:t xml:space="preserve">08/15 – </w:t>
      </w:r>
      <w:r w:rsidR="00C1663D">
        <w:t>07/19</w:t>
      </w:r>
      <w:r>
        <w:tab/>
      </w:r>
      <w:r>
        <w:tab/>
      </w:r>
      <w:r w:rsidR="00C1663D">
        <w:t>Informatik Applikationsentwicklung</w:t>
      </w:r>
      <w:r w:rsidR="00C1663D">
        <w:br/>
      </w:r>
      <w:r w:rsidR="00C1663D">
        <w:tab/>
      </w:r>
      <w:r w:rsidR="00C1663D">
        <w:tab/>
      </w:r>
      <w:r w:rsidR="00C1663D">
        <w:tab/>
        <w:t>UBS Business Solution AG</w:t>
      </w:r>
      <w:r w:rsidR="00C1663D">
        <w:br/>
      </w:r>
      <w:r w:rsidR="00C1663D">
        <w:tab/>
      </w:r>
      <w:r w:rsidR="00C1663D">
        <w:tab/>
      </w:r>
      <w:r w:rsidR="00C1663D">
        <w:tab/>
        <w:t>8048 Altstetten</w:t>
      </w:r>
    </w:p>
    <w:p w:rsidR="00035D9E" w:rsidRPr="00035D9E" w:rsidRDefault="00C1663D" w:rsidP="00035D9E">
      <w:r>
        <w:t>Abschluss:</w:t>
      </w:r>
      <w:r>
        <w:tab/>
      </w:r>
      <w:r>
        <w:tab/>
        <w:t>Informatik Applikationsentwicklung EFZ</w:t>
      </w:r>
      <w:r w:rsidR="00035D9E">
        <w:br w:type="page"/>
      </w:r>
    </w:p>
    <w:p w:rsidR="00C1663D" w:rsidRDefault="00C1663D" w:rsidP="00C1663D">
      <w:pPr>
        <w:pStyle w:val="berschrift1"/>
      </w:pPr>
      <w:r>
        <w:lastRenderedPageBreak/>
        <w:t>Schulbildung</w:t>
      </w:r>
    </w:p>
    <w:p w:rsidR="00407383" w:rsidRDefault="00C1663D" w:rsidP="00407383">
      <w:r>
        <w:t>08/15 – 07/19</w:t>
      </w:r>
      <w:r>
        <w:tab/>
      </w:r>
      <w:r>
        <w:tab/>
        <w:t>Berufsmaturität</w:t>
      </w:r>
      <w:r>
        <w:br/>
      </w:r>
      <w:r>
        <w:tab/>
      </w:r>
      <w:r>
        <w:tab/>
      </w:r>
      <w:r>
        <w:tab/>
        <w:t>Bildungszentrum Zürichsee</w:t>
      </w:r>
      <w:r w:rsidR="000868E6">
        <w:t xml:space="preserve"> (BZZ)</w:t>
      </w:r>
      <w:r w:rsidR="00407383">
        <w:br/>
      </w:r>
      <w:r w:rsidR="00407383">
        <w:tab/>
      </w:r>
      <w:r w:rsidR="00407383">
        <w:tab/>
      </w:r>
      <w:r w:rsidR="00407383">
        <w:tab/>
        <w:t>8810 Horgen</w:t>
      </w:r>
    </w:p>
    <w:p w:rsidR="00407383" w:rsidRDefault="00407383" w:rsidP="00C1663D">
      <w:r>
        <w:t>08/12 – 07/15</w:t>
      </w:r>
      <w:r>
        <w:tab/>
      </w:r>
      <w:r>
        <w:tab/>
        <w:t>Sekundarstufe A</w:t>
      </w:r>
      <w:r>
        <w:br/>
      </w:r>
      <w:r>
        <w:tab/>
      </w:r>
      <w:r>
        <w:tab/>
      </w:r>
      <w:r>
        <w:tab/>
        <w:t>Sekundarschule unteres Furttal</w:t>
      </w:r>
      <w:r w:rsidR="000868E6">
        <w:t xml:space="preserve"> (SekUF)</w:t>
      </w:r>
      <w:r>
        <w:br/>
      </w:r>
      <w:r>
        <w:tab/>
      </w:r>
      <w:r>
        <w:tab/>
      </w:r>
      <w:r>
        <w:tab/>
        <w:t>8112 Otelfingen</w:t>
      </w:r>
    </w:p>
    <w:p w:rsidR="005A5348" w:rsidRDefault="00407383" w:rsidP="005A5348">
      <w:r>
        <w:t>08/06 – 07/12</w:t>
      </w:r>
      <w:r>
        <w:tab/>
      </w:r>
      <w:r>
        <w:tab/>
        <w:t>Primarstufe</w:t>
      </w:r>
      <w:r>
        <w:br/>
      </w:r>
      <w:r>
        <w:tab/>
      </w:r>
      <w:r>
        <w:tab/>
      </w:r>
      <w:r>
        <w:tab/>
        <w:t xml:space="preserve">Primarschule </w:t>
      </w:r>
      <w:proofErr w:type="spellStart"/>
      <w:r>
        <w:t>Maiacher</w:t>
      </w:r>
      <w:proofErr w:type="spellEnd"/>
      <w:r>
        <w:br/>
      </w:r>
      <w:r>
        <w:tab/>
      </w:r>
      <w:r>
        <w:tab/>
      </w:r>
      <w:r>
        <w:tab/>
        <w:t xml:space="preserve">8113 </w:t>
      </w:r>
      <w:proofErr w:type="spellStart"/>
      <w:r>
        <w:t>Boppelsen</w:t>
      </w:r>
      <w:proofErr w:type="spellEnd"/>
    </w:p>
    <w:p w:rsidR="00407383" w:rsidRDefault="00407383" w:rsidP="005A5348">
      <w:pPr>
        <w:pStyle w:val="berschrift1"/>
      </w:pPr>
      <w:r>
        <w:t>Kenntnisse und Interessen</w:t>
      </w:r>
    </w:p>
    <w:p w:rsidR="00587E65" w:rsidRPr="00587E65" w:rsidRDefault="00587E65" w:rsidP="00587E65">
      <w:pPr>
        <w:pStyle w:val="Zitat"/>
      </w:pPr>
      <w:proofErr w:type="spellStart"/>
      <w:r>
        <w:t>iN</w:t>
      </w:r>
      <w:proofErr w:type="spellEnd"/>
      <w:r>
        <w:t>: intensive Nutzung</w:t>
      </w:r>
    </w:p>
    <w:p w:rsidR="00587E65" w:rsidRDefault="00407383" w:rsidP="00587E65">
      <w:r>
        <w:t>IT:</w:t>
      </w:r>
      <w:r>
        <w:tab/>
      </w:r>
      <w:r>
        <w:tab/>
        <w:t>Java</w:t>
      </w:r>
      <w:r>
        <w:tab/>
      </w:r>
      <w:r w:rsidR="00587E65">
        <w:tab/>
      </w:r>
      <w:r>
        <w:t>- sehr gut (</w:t>
      </w:r>
      <w:r w:rsidR="00587E65">
        <w:t xml:space="preserve">4 Jahre </w:t>
      </w:r>
      <w:proofErr w:type="spellStart"/>
      <w:r w:rsidR="00587E65" w:rsidRPr="00587E65">
        <w:rPr>
          <w:b/>
        </w:rPr>
        <w:t>iN</w:t>
      </w:r>
      <w:proofErr w:type="spellEnd"/>
      <w:r>
        <w:t>)</w:t>
      </w:r>
      <w:r>
        <w:br/>
      </w:r>
      <w:r>
        <w:tab/>
      </w:r>
      <w:r>
        <w:tab/>
        <w:t>Hibernate</w:t>
      </w:r>
      <w:r>
        <w:tab/>
        <w:t>-</w:t>
      </w:r>
      <w:r w:rsidR="00587E65">
        <w:t xml:space="preserve"> </w:t>
      </w:r>
      <w:r>
        <w:t>sehr gut (</w:t>
      </w:r>
      <w:r w:rsidR="00587E65">
        <w:t xml:space="preserve">3 Jahre </w:t>
      </w:r>
      <w:proofErr w:type="spellStart"/>
      <w:r w:rsidR="00587E65" w:rsidRPr="00587E65">
        <w:rPr>
          <w:b/>
        </w:rPr>
        <w:t>iN</w:t>
      </w:r>
      <w:proofErr w:type="spellEnd"/>
      <w:r>
        <w:t>)</w:t>
      </w:r>
      <w:r w:rsidR="00587E65">
        <w:br/>
      </w:r>
      <w:r w:rsidR="00587E65">
        <w:tab/>
      </w:r>
      <w:r w:rsidR="00587E65">
        <w:tab/>
        <w:t>Spring(-boot)</w:t>
      </w:r>
      <w:r w:rsidR="00587E65">
        <w:tab/>
        <w:t xml:space="preserve">- sehr gut (3 Jahre </w:t>
      </w:r>
      <w:proofErr w:type="spellStart"/>
      <w:r w:rsidR="00587E65" w:rsidRPr="00587E65">
        <w:rPr>
          <w:b/>
        </w:rPr>
        <w:t>iN</w:t>
      </w:r>
      <w:proofErr w:type="spellEnd"/>
      <w:r w:rsidR="00587E65">
        <w:t>)</w:t>
      </w:r>
      <w:r w:rsidR="00587E65">
        <w:br/>
      </w:r>
      <w:r w:rsidR="00587E65">
        <w:tab/>
      </w:r>
      <w:r w:rsidR="00587E65">
        <w:tab/>
        <w:t>JSF</w:t>
      </w:r>
      <w:r w:rsidR="00587E65">
        <w:tab/>
      </w:r>
      <w:r w:rsidR="00587E65">
        <w:tab/>
        <w:t>- gut (2 Jahre Erfahrung)</w:t>
      </w:r>
      <w:r w:rsidR="00587E65">
        <w:br/>
      </w:r>
      <w:r w:rsidR="00587E65">
        <w:tab/>
      </w:r>
      <w:r w:rsidR="00587E65">
        <w:tab/>
        <w:t>Rest</w:t>
      </w:r>
      <w:r w:rsidR="00587E65">
        <w:tab/>
      </w:r>
      <w:r w:rsidR="00587E65">
        <w:tab/>
        <w:t xml:space="preserve">- sehr gut (3 Jahre </w:t>
      </w:r>
      <w:proofErr w:type="spellStart"/>
      <w:r w:rsidR="00587E65" w:rsidRPr="00587E65">
        <w:rPr>
          <w:b/>
        </w:rPr>
        <w:t>iN</w:t>
      </w:r>
      <w:proofErr w:type="spellEnd"/>
      <w:r w:rsidR="00587E65">
        <w:t>)</w:t>
      </w:r>
    </w:p>
    <w:p w:rsidR="00587E65" w:rsidRDefault="00587E65" w:rsidP="00587E65">
      <w:r>
        <w:tab/>
      </w:r>
      <w:r>
        <w:tab/>
        <w:t>JavaScript</w:t>
      </w:r>
      <w:r>
        <w:tab/>
        <w:t xml:space="preserve">- sehr gut (3 Jahre </w:t>
      </w:r>
      <w:proofErr w:type="spellStart"/>
      <w:r w:rsidRPr="00587E65">
        <w:rPr>
          <w:b/>
        </w:rPr>
        <w:t>iN</w:t>
      </w:r>
      <w:proofErr w:type="spellEnd"/>
      <w:r>
        <w:t>)</w:t>
      </w:r>
      <w:r>
        <w:br/>
      </w:r>
      <w:r>
        <w:tab/>
      </w:r>
      <w:r>
        <w:tab/>
        <w:t>React JS</w:t>
      </w:r>
      <w:r>
        <w:tab/>
      </w:r>
      <w:r>
        <w:tab/>
        <w:t xml:space="preserve">- </w:t>
      </w:r>
      <w:r w:rsidRPr="00587E65">
        <w:t xml:space="preserve">sehr gut (3 Jahre </w:t>
      </w:r>
      <w:proofErr w:type="spellStart"/>
      <w:r w:rsidRPr="00587E65">
        <w:rPr>
          <w:b/>
        </w:rPr>
        <w:t>iN</w:t>
      </w:r>
      <w:proofErr w:type="spellEnd"/>
      <w:r w:rsidRPr="00587E65">
        <w:t>)</w:t>
      </w:r>
      <w:r>
        <w:br/>
      </w:r>
      <w:r>
        <w:tab/>
      </w:r>
      <w:r>
        <w:tab/>
        <w:t>Node JS</w:t>
      </w:r>
      <w:r>
        <w:tab/>
      </w:r>
      <w:r>
        <w:tab/>
        <w:t xml:space="preserve">- </w:t>
      </w:r>
      <w:r w:rsidRPr="00587E65">
        <w:t xml:space="preserve">sehr gut (3 Jahre </w:t>
      </w:r>
      <w:proofErr w:type="spellStart"/>
      <w:r w:rsidRPr="00587E65">
        <w:rPr>
          <w:b/>
        </w:rPr>
        <w:t>iN</w:t>
      </w:r>
      <w:proofErr w:type="spellEnd"/>
      <w:r w:rsidRPr="00587E65">
        <w:t>)</w:t>
      </w:r>
    </w:p>
    <w:p w:rsidR="00587E65" w:rsidRDefault="00587E65" w:rsidP="00587E65">
      <w:r>
        <w:tab/>
      </w:r>
      <w:r>
        <w:tab/>
        <w:t>SQL</w:t>
      </w:r>
      <w:r>
        <w:tab/>
      </w:r>
      <w:r>
        <w:tab/>
        <w:t xml:space="preserve">- sehr gut (4 Jahre </w:t>
      </w:r>
      <w:proofErr w:type="spellStart"/>
      <w:r w:rsidRPr="00B64E56">
        <w:rPr>
          <w:b/>
        </w:rPr>
        <w:t>iN</w:t>
      </w:r>
      <w:proofErr w:type="spellEnd"/>
      <w:r>
        <w:t>)</w:t>
      </w:r>
      <w:r>
        <w:br/>
      </w:r>
      <w:r>
        <w:tab/>
      </w:r>
      <w:r>
        <w:tab/>
        <w:t>PLSQL</w:t>
      </w:r>
      <w:r>
        <w:tab/>
      </w:r>
      <w:r>
        <w:tab/>
        <w:t xml:space="preserve">- gut (2 Jahre </w:t>
      </w:r>
      <w:proofErr w:type="spellStart"/>
      <w:r w:rsidRPr="00B64E56">
        <w:rPr>
          <w:b/>
        </w:rPr>
        <w:t>iN</w:t>
      </w:r>
      <w:proofErr w:type="spellEnd"/>
      <w:r>
        <w:t>)</w:t>
      </w:r>
      <w:r w:rsidR="009C19E7">
        <w:br/>
      </w:r>
      <w:r w:rsidR="009C19E7">
        <w:tab/>
      </w:r>
      <w:r w:rsidR="009C19E7">
        <w:tab/>
        <w:t>Oracle</w:t>
      </w:r>
      <w:r w:rsidR="009C19E7">
        <w:tab/>
      </w:r>
      <w:r w:rsidR="009C19E7">
        <w:tab/>
        <w:t>-</w:t>
      </w:r>
      <w:r w:rsidR="009C19E7" w:rsidRPr="009C19E7">
        <w:t xml:space="preserve"> sehr gut (3 Jahre </w:t>
      </w:r>
      <w:proofErr w:type="spellStart"/>
      <w:r w:rsidR="009C19E7" w:rsidRPr="009C19E7">
        <w:rPr>
          <w:b/>
        </w:rPr>
        <w:t>iN</w:t>
      </w:r>
      <w:proofErr w:type="spellEnd"/>
      <w:r w:rsidR="009C19E7" w:rsidRPr="009C19E7">
        <w:t>)</w:t>
      </w:r>
    </w:p>
    <w:p w:rsidR="00B64E56" w:rsidRDefault="00B64E56" w:rsidP="00587E65">
      <w:r>
        <w:tab/>
      </w:r>
      <w:r>
        <w:tab/>
        <w:t>PHP</w:t>
      </w:r>
      <w:r>
        <w:tab/>
      </w:r>
      <w:r>
        <w:tab/>
        <w:t>- passabel (1 Jahr Übung)</w:t>
      </w:r>
      <w:r>
        <w:br/>
      </w:r>
      <w:r>
        <w:tab/>
      </w:r>
      <w:r>
        <w:tab/>
        <w:t>C</w:t>
      </w:r>
      <w:r>
        <w:tab/>
      </w:r>
      <w:r>
        <w:tab/>
        <w:t>- passabel (1/2 Jahre Übung)</w:t>
      </w:r>
    </w:p>
    <w:p w:rsidR="00B64E56" w:rsidRDefault="00B64E56" w:rsidP="00B64E56">
      <w:pPr>
        <w:ind w:left="3540"/>
      </w:pPr>
      <w:proofErr w:type="spellStart"/>
      <w:r>
        <w:t>Github</w:t>
      </w:r>
      <w:proofErr w:type="spellEnd"/>
      <w:r>
        <w:tab/>
      </w:r>
      <w:r>
        <w:tab/>
        <w:t xml:space="preserve">- sehr gut (3 Jahre </w:t>
      </w:r>
      <w:proofErr w:type="spellStart"/>
      <w:r w:rsidRPr="00B64E56">
        <w:rPr>
          <w:b/>
        </w:rPr>
        <w:t>iN</w:t>
      </w:r>
      <w:proofErr w:type="spellEnd"/>
      <w:r>
        <w:t>)</w:t>
      </w:r>
      <w:r>
        <w:br/>
        <w:t>SVN</w:t>
      </w:r>
      <w:r>
        <w:tab/>
      </w:r>
      <w:r>
        <w:tab/>
        <w:t xml:space="preserve">- sehr gut (2 Jahre </w:t>
      </w:r>
      <w:proofErr w:type="spellStart"/>
      <w:r w:rsidRPr="00B64E56">
        <w:rPr>
          <w:b/>
        </w:rPr>
        <w:t>iN</w:t>
      </w:r>
      <w:proofErr w:type="spellEnd"/>
      <w:r>
        <w:t>)</w:t>
      </w:r>
    </w:p>
    <w:p w:rsidR="009C19E7" w:rsidRDefault="00B64E56" w:rsidP="00B64E56">
      <w:pPr>
        <w:ind w:left="3540" w:hanging="1380"/>
      </w:pPr>
      <w:r>
        <w:t>Sprachen:</w:t>
      </w:r>
      <w:r>
        <w:tab/>
        <w:t>Deutsch (Muttersprache)</w:t>
      </w:r>
      <w:r>
        <w:br/>
        <w:t xml:space="preserve">Englisch (sehr sicher / </w:t>
      </w:r>
      <w:proofErr w:type="spellStart"/>
      <w:r w:rsidRPr="00B64E56">
        <w:t>Advanced</w:t>
      </w:r>
      <w:proofErr w:type="spellEnd"/>
      <w:r>
        <w:t xml:space="preserve"> Diplom)</w:t>
      </w:r>
      <w:r>
        <w:br/>
        <w:t>Französisch (</w:t>
      </w:r>
      <w:r w:rsidR="00B57DE0">
        <w:t>Schulkenntnisse / B2 / K</w:t>
      </w:r>
      <w:r w:rsidR="00E87C1E">
        <w:t>ommunikationsfähig</w:t>
      </w:r>
      <w:r>
        <w:t>)</w:t>
      </w:r>
    </w:p>
    <w:p w:rsidR="009C19E7" w:rsidRDefault="009C19E7" w:rsidP="00B64E56">
      <w:pPr>
        <w:ind w:left="3540" w:hanging="1380"/>
      </w:pPr>
      <w:r>
        <w:t>Interessen:</w:t>
      </w:r>
      <w:r>
        <w:tab/>
        <w:t>Sport (Tennis, Fitness, Kampfsport</w:t>
      </w:r>
      <w:r w:rsidR="00B57DE0">
        <w:t>, Ski / Snowboard</w:t>
      </w:r>
      <w:r>
        <w:t>)</w:t>
      </w:r>
      <w:r>
        <w:br/>
        <w:t>Musik (Piano, Digital Keyboard, Synth.)</w:t>
      </w:r>
    </w:p>
    <w:p w:rsidR="009C19E7" w:rsidRDefault="009C19E7" w:rsidP="009C19E7">
      <w:pPr>
        <w:pStyle w:val="berschrift1"/>
      </w:pPr>
      <w:r>
        <w:t>Weiterführende Infos</w:t>
      </w:r>
    </w:p>
    <w:p w:rsidR="00B64E56" w:rsidRPr="00C1663D" w:rsidRDefault="00B57DE0" w:rsidP="009C19E7">
      <w:r>
        <w:t>Referenzen:</w:t>
      </w:r>
      <w:r>
        <w:tab/>
      </w:r>
      <w:r w:rsidR="009C19E7">
        <w:t>Auf Anfrage gebe ich die Referenzen gerne bekannt</w:t>
      </w:r>
      <w:r w:rsidR="00B96EBD">
        <w:t>.</w:t>
      </w:r>
      <w:r w:rsidR="009C19E7">
        <w:br/>
      </w:r>
    </w:p>
    <w:sectPr w:rsidR="00B64E56" w:rsidRPr="00C16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BE"/>
    <w:rsid w:val="00024E00"/>
    <w:rsid w:val="00035D9E"/>
    <w:rsid w:val="000868E6"/>
    <w:rsid w:val="000E7BCB"/>
    <w:rsid w:val="00136511"/>
    <w:rsid w:val="00142A4F"/>
    <w:rsid w:val="00216E09"/>
    <w:rsid w:val="0026098B"/>
    <w:rsid w:val="00281ABE"/>
    <w:rsid w:val="00332520"/>
    <w:rsid w:val="003C134D"/>
    <w:rsid w:val="00407383"/>
    <w:rsid w:val="00587E65"/>
    <w:rsid w:val="005A5348"/>
    <w:rsid w:val="006F4BB2"/>
    <w:rsid w:val="009C19E7"/>
    <w:rsid w:val="009E41D2"/>
    <w:rsid w:val="00A558E5"/>
    <w:rsid w:val="00B57DE0"/>
    <w:rsid w:val="00B64E56"/>
    <w:rsid w:val="00B96EBD"/>
    <w:rsid w:val="00C1663D"/>
    <w:rsid w:val="00E10905"/>
    <w:rsid w:val="00E8051E"/>
    <w:rsid w:val="00E87C1E"/>
    <w:rsid w:val="00E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1ABE"/>
    <w:rPr>
      <w:color w:val="5A5A5A" w:themeColor="text1" w:themeTint="A5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19E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C00000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1AB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AB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AB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AB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AB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AB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AB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AB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19E7"/>
    <w:rPr>
      <w:rFonts w:asciiTheme="majorHAnsi" w:eastAsiaTheme="majorEastAsia" w:hAnsiTheme="majorHAnsi" w:cstheme="majorBidi"/>
      <w:smallCaps/>
      <w:color w:val="C00000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1AB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AB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AB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AB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AB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AB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AB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AB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1ABE"/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9C19E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C00000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9C19E7"/>
    <w:rPr>
      <w:rFonts w:asciiTheme="majorHAnsi" w:eastAsiaTheme="majorEastAsia" w:hAnsiTheme="majorHAnsi" w:cstheme="majorBidi"/>
      <w:smallCaps/>
      <w:color w:val="C00000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281AB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ABE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281ABE"/>
    <w:rPr>
      <w:b/>
      <w:bCs/>
      <w:spacing w:val="0"/>
    </w:rPr>
  </w:style>
  <w:style w:type="character" w:styleId="Hervorhebung">
    <w:name w:val="Emphasis"/>
    <w:uiPriority w:val="20"/>
    <w:qFormat/>
    <w:rsid w:val="00281AB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link w:val="KeinLeerraumZchn"/>
    <w:uiPriority w:val="1"/>
    <w:qFormat/>
    <w:rsid w:val="00281AB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81AB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81AB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81ABE"/>
    <w:rPr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AB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AB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chwacheHervorhebung">
    <w:name w:val="Subtle Emphasis"/>
    <w:uiPriority w:val="19"/>
    <w:qFormat/>
    <w:rsid w:val="00281ABE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281ABE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281AB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281AB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281AB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1ABE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81ABE"/>
    <w:rPr>
      <w:color w:val="5A5A5A" w:themeColor="text1" w:themeTint="A5"/>
    </w:rPr>
  </w:style>
  <w:style w:type="character" w:styleId="Hyperlink">
    <w:name w:val="Hyperlink"/>
    <w:basedOn w:val="Absatz-Standardschriftart"/>
    <w:uiPriority w:val="99"/>
    <w:unhideWhenUsed/>
    <w:rsid w:val="00281AB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58E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098B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1ABE"/>
    <w:rPr>
      <w:color w:val="5A5A5A" w:themeColor="text1" w:themeTint="A5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19E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C00000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1AB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AB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AB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AB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AB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AB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AB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AB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19E7"/>
    <w:rPr>
      <w:rFonts w:asciiTheme="majorHAnsi" w:eastAsiaTheme="majorEastAsia" w:hAnsiTheme="majorHAnsi" w:cstheme="majorBidi"/>
      <w:smallCaps/>
      <w:color w:val="C00000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1AB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AB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AB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AB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AB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AB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AB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AB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1ABE"/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9C19E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C00000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9C19E7"/>
    <w:rPr>
      <w:rFonts w:asciiTheme="majorHAnsi" w:eastAsiaTheme="majorEastAsia" w:hAnsiTheme="majorHAnsi" w:cstheme="majorBidi"/>
      <w:smallCaps/>
      <w:color w:val="C00000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281AB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ABE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281ABE"/>
    <w:rPr>
      <w:b/>
      <w:bCs/>
      <w:spacing w:val="0"/>
    </w:rPr>
  </w:style>
  <w:style w:type="character" w:styleId="Hervorhebung">
    <w:name w:val="Emphasis"/>
    <w:uiPriority w:val="20"/>
    <w:qFormat/>
    <w:rsid w:val="00281AB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link w:val="KeinLeerraumZchn"/>
    <w:uiPriority w:val="1"/>
    <w:qFormat/>
    <w:rsid w:val="00281AB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81AB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81AB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81ABE"/>
    <w:rPr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AB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AB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chwacheHervorhebung">
    <w:name w:val="Subtle Emphasis"/>
    <w:uiPriority w:val="19"/>
    <w:qFormat/>
    <w:rsid w:val="00281ABE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281ABE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281AB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281AB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281AB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1ABE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81ABE"/>
    <w:rPr>
      <w:color w:val="5A5A5A" w:themeColor="text1" w:themeTint="A5"/>
    </w:rPr>
  </w:style>
  <w:style w:type="character" w:styleId="Hyperlink">
    <w:name w:val="Hyperlink"/>
    <w:basedOn w:val="Absatz-Standardschriftart"/>
    <w:uiPriority w:val="99"/>
    <w:unhideWhenUsed/>
    <w:rsid w:val="00281AB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58E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098B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otasco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io.maeder@ub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396DA5A4.dotm</Template>
  <TotalTime>0</TotalTime>
  <Pages>2</Pages>
  <Words>222</Words>
  <Characters>1251</Characters>
  <Application>Microsoft Office Word</Application>
  <DocSecurity>0</DocSecurity>
  <PresentationFormat>80c71bf0-b523-46f0-bbc4-ecdf44a1f978</PresentationFormat>
  <Lines>54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Maeder, Mario</dc:creator>
  <cp:lastModifiedBy>Maeder, Mario</cp:lastModifiedBy>
  <cp:revision>3</cp:revision>
  <dcterms:created xsi:type="dcterms:W3CDTF">2019-02-05T08:39:00Z</dcterms:created>
  <dcterms:modified xsi:type="dcterms:W3CDTF">2019-02-05T08:45:00Z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wVaplPO8cnCHl+FmpU2xkMavEAW3QS9NTN5ON5phealzVHYZRNnutabnmeLdpw+Btqs7hZHF1VS5/pu4NH+ivw==</vt:lpwstr>
  </property>
</Properties>
</file>