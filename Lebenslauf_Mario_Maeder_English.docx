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D2" w:rsidRDefault="000A2624" w:rsidP="005E3DCE">
      <w:pPr>
        <w:pStyle w:val="Titel"/>
      </w:pPr>
      <w:r>
        <w:t>Mario Maeder</w:t>
      </w:r>
    </w:p>
    <w:p w:rsidR="005F78E9" w:rsidRDefault="005F78E9" w:rsidP="005F78E9">
      <w:pPr>
        <w:rPr>
          <w:lang w:val="de-CH"/>
        </w:rPr>
      </w:pPr>
    </w:p>
    <w:p w:rsidR="005F78E9" w:rsidRPr="005F78E9" w:rsidRDefault="005F78E9" w:rsidP="005F78E9">
      <w:pPr>
        <w:rPr>
          <w:lang w:val="de-CH"/>
        </w:rPr>
      </w:pPr>
      <w:bookmarkStart w:id="0" w:name="_GoBack"/>
      <w:bookmarkEnd w:id="0"/>
    </w:p>
    <w:p w:rsidR="005A5348" w:rsidRDefault="005F78E9" w:rsidP="005F78E9">
      <w:r>
        <w:rPr>
          <w:noProof/>
          <w:lang w:eastAsia="en-GB"/>
        </w:rPr>
        <w:drawing>
          <wp:inline distT="0" distB="0" distL="0" distR="0" wp14:anchorId="371DB0E8" wp14:editId="0918940B">
            <wp:extent cx="2565355" cy="3419475"/>
            <wp:effectExtent l="0" t="0" r="6985" b="0"/>
            <wp:docPr id="1" name="Grafik 1" descr="C:\Users\t522048\AppData\Local\Microsoft\Windows\Temporary Internet Files\Content.Outlook\YVGHDA7N\mario 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522048\AppData\Local\Microsoft\Windows\Temporary Internet Files\Content.Outlook\YVGHDA7N\mario bewerbungsf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29" cy="342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48" w:rsidRDefault="005A5348" w:rsidP="005E3DCE">
      <w:pPr>
        <w:pStyle w:val="berschrift1"/>
        <w:ind w:left="0"/>
      </w:pPr>
    </w:p>
    <w:p w:rsidR="00281ABE" w:rsidRDefault="00281ABE" w:rsidP="005A5348">
      <w:pPr>
        <w:pStyle w:val="berschrift1"/>
      </w:pPr>
      <w:r>
        <w:t>Per</w:t>
      </w:r>
      <w:r w:rsidR="00223EE6">
        <w:t>sonal Data</w:t>
      </w:r>
    </w:p>
    <w:p w:rsidR="003C134D" w:rsidRPr="003C134D" w:rsidRDefault="00281ABE" w:rsidP="003C134D">
      <w:pPr>
        <w:rPr>
          <w:color w:val="FF0000"/>
        </w:rPr>
      </w:pPr>
      <w:r>
        <w:t>Name:</w:t>
      </w:r>
      <w:r>
        <w:tab/>
      </w:r>
      <w:r>
        <w:tab/>
      </w:r>
      <w:r>
        <w:tab/>
        <w:t>Mario Maeder</w:t>
      </w:r>
      <w:r>
        <w:br/>
      </w:r>
      <w:r w:rsidR="00223EE6">
        <w:t>Address</w:t>
      </w:r>
      <w:r>
        <w:t>:</w:t>
      </w:r>
      <w:r>
        <w:tab/>
      </w:r>
      <w:r>
        <w:tab/>
      </w:r>
      <w:proofErr w:type="spellStart"/>
      <w:r>
        <w:t>Sonnhaldenstrasse</w:t>
      </w:r>
      <w:proofErr w:type="spellEnd"/>
      <w:r>
        <w:t xml:space="preserve"> 6</w:t>
      </w:r>
      <w:r>
        <w:br/>
      </w:r>
      <w:r>
        <w:tab/>
      </w:r>
      <w:r>
        <w:tab/>
      </w:r>
      <w:r>
        <w:tab/>
        <w:t xml:space="preserve">8113 </w:t>
      </w:r>
      <w:proofErr w:type="spellStart"/>
      <w:r>
        <w:t>Boppelsen</w:t>
      </w:r>
      <w:proofErr w:type="spellEnd"/>
      <w:r>
        <w:br/>
      </w:r>
      <w:r>
        <w:tab/>
      </w:r>
      <w:r>
        <w:tab/>
      </w:r>
      <w:r>
        <w:tab/>
        <w:t>+ 41 79 710 15 71</w:t>
      </w:r>
      <w:r>
        <w:br/>
      </w:r>
      <w:r>
        <w:tab/>
      </w:r>
      <w:r>
        <w:tab/>
      </w:r>
      <w:r>
        <w:tab/>
        <w:t>+ 41 44 844 20 41</w:t>
      </w:r>
      <w:r>
        <w:br/>
      </w:r>
      <w:r>
        <w:tab/>
      </w:r>
      <w:r>
        <w:tab/>
      </w:r>
      <w:r>
        <w:tab/>
      </w:r>
      <w:hyperlink r:id="rId6" w:history="1">
        <w:r w:rsidR="00A558E5" w:rsidRPr="00A558E5">
          <w:rPr>
            <w:rStyle w:val="Hyperlink"/>
            <w:color w:val="FF0000"/>
          </w:rPr>
          <w:t>mailto:mario.maeder@ubs.com</w:t>
        </w:r>
      </w:hyperlink>
      <w:r w:rsidR="003C134D" w:rsidRPr="003C134D">
        <w:rPr>
          <w:color w:val="FF0000"/>
        </w:rPr>
        <w:br/>
      </w:r>
      <w:r w:rsidR="003C134D" w:rsidRPr="003C134D">
        <w:rPr>
          <w:color w:val="FF0000"/>
        </w:rPr>
        <w:tab/>
      </w:r>
      <w:r w:rsidR="003C134D" w:rsidRPr="003C134D">
        <w:rPr>
          <w:color w:val="FF0000"/>
        </w:rPr>
        <w:tab/>
      </w:r>
      <w:r w:rsidR="003C134D" w:rsidRPr="003C134D">
        <w:rPr>
          <w:color w:val="FF0000"/>
        </w:rPr>
        <w:tab/>
      </w:r>
      <w:hyperlink r:id="rId7" w:history="1">
        <w:r w:rsidR="003C134D" w:rsidRPr="003C134D">
          <w:rPr>
            <w:rStyle w:val="Hyperlink"/>
            <w:color w:val="FF0000"/>
          </w:rPr>
          <w:t>mailto:brotasco@gmail.com</w:t>
        </w:r>
      </w:hyperlink>
    </w:p>
    <w:p w:rsidR="005A5348" w:rsidRDefault="00223EE6" w:rsidP="005A5348">
      <w:r>
        <w:t>Date of Birth</w:t>
      </w:r>
      <w:r w:rsidR="00281ABE">
        <w:t xml:space="preserve">: </w:t>
      </w:r>
      <w:r w:rsidR="00281ABE">
        <w:tab/>
      </w:r>
      <w:r w:rsidR="00281ABE">
        <w:tab/>
        <w:t>16.11.1999</w:t>
      </w:r>
      <w:r w:rsidR="00281ABE">
        <w:br/>
      </w:r>
      <w:r w:rsidRPr="00763E92">
        <w:t>Marital</w:t>
      </w:r>
      <w:r>
        <w:t xml:space="preserve"> S</w:t>
      </w:r>
      <w:r w:rsidRPr="00223EE6">
        <w:t>tatus</w:t>
      </w:r>
      <w:r w:rsidR="00281ABE">
        <w:t>:</w:t>
      </w:r>
      <w:r w:rsidR="00281ABE">
        <w:tab/>
      </w:r>
      <w:r w:rsidR="00281ABE">
        <w:tab/>
      </w:r>
      <w:r>
        <w:t>single</w:t>
      </w:r>
      <w:r w:rsidR="00281ABE">
        <w:br/>
      </w:r>
      <w:r>
        <w:t>C</w:t>
      </w:r>
      <w:r w:rsidRPr="00223EE6">
        <w:t>itizenship</w:t>
      </w:r>
      <w:r w:rsidR="00281ABE">
        <w:t>:</w:t>
      </w:r>
      <w:r w:rsidR="00281ABE">
        <w:tab/>
      </w:r>
      <w:r w:rsidR="00281ABE">
        <w:tab/>
      </w:r>
      <w:r>
        <w:t>Swiss</w:t>
      </w:r>
    </w:p>
    <w:p w:rsidR="00223EE6" w:rsidRDefault="00223EE6" w:rsidP="00216E09">
      <w:pPr>
        <w:rPr>
          <w:rFonts w:asciiTheme="majorHAnsi" w:eastAsiaTheme="majorEastAsia" w:hAnsiTheme="majorHAnsi" w:cstheme="majorBidi"/>
          <w:smallCaps/>
          <w:color w:val="C00000"/>
          <w:spacing w:val="20"/>
          <w:sz w:val="32"/>
          <w:szCs w:val="32"/>
        </w:rPr>
      </w:pPr>
      <w:r w:rsidRPr="00223EE6">
        <w:rPr>
          <w:rFonts w:asciiTheme="majorHAnsi" w:eastAsiaTheme="majorEastAsia" w:hAnsiTheme="majorHAnsi" w:cstheme="majorBidi"/>
          <w:smallCaps/>
          <w:color w:val="C00000"/>
          <w:spacing w:val="20"/>
          <w:sz w:val="32"/>
          <w:szCs w:val="32"/>
        </w:rPr>
        <w:t>apprenticeship</w:t>
      </w:r>
    </w:p>
    <w:p w:rsidR="00216E09" w:rsidRDefault="00216E09" w:rsidP="00216E09">
      <w:r>
        <w:t xml:space="preserve">08/15 – </w:t>
      </w:r>
      <w:r w:rsidR="00C1663D">
        <w:t>07/19</w:t>
      </w:r>
      <w:r>
        <w:tab/>
      </w:r>
      <w:r>
        <w:tab/>
      </w:r>
      <w:r w:rsidR="00223EE6">
        <w:t>Application Developer</w:t>
      </w:r>
      <w:r w:rsidR="00C1663D">
        <w:br/>
      </w:r>
      <w:r w:rsidR="00C1663D">
        <w:tab/>
      </w:r>
      <w:r w:rsidR="00C1663D">
        <w:tab/>
      </w:r>
      <w:r w:rsidR="00C1663D">
        <w:tab/>
        <w:t>UBS Business Solution AG</w:t>
      </w:r>
      <w:r w:rsidR="00C1663D">
        <w:br/>
      </w:r>
      <w:r w:rsidR="00C1663D">
        <w:tab/>
      </w:r>
      <w:r w:rsidR="00C1663D">
        <w:tab/>
      </w:r>
      <w:r w:rsidR="00C1663D">
        <w:tab/>
        <w:t>8048 Altstetten</w:t>
      </w:r>
    </w:p>
    <w:p w:rsidR="005F78E9" w:rsidRDefault="00223EE6" w:rsidP="00C1663D">
      <w:r>
        <w:t>Graduation</w:t>
      </w:r>
      <w:r w:rsidR="00C1663D">
        <w:t>:</w:t>
      </w:r>
      <w:r w:rsidR="00C1663D">
        <w:tab/>
      </w:r>
      <w:r w:rsidR="00C1663D">
        <w:tab/>
      </w:r>
      <w:r>
        <w:t>Application Developer EFZ</w:t>
      </w:r>
    </w:p>
    <w:p w:rsidR="00C1663D" w:rsidRDefault="005F78E9" w:rsidP="005F78E9">
      <w:r>
        <w:br w:type="page"/>
      </w:r>
    </w:p>
    <w:p w:rsidR="00C1663D" w:rsidRDefault="00223EE6" w:rsidP="00C1663D">
      <w:pPr>
        <w:pStyle w:val="berschrift1"/>
      </w:pPr>
      <w:r>
        <w:lastRenderedPageBreak/>
        <w:t>Education</w:t>
      </w:r>
    </w:p>
    <w:p w:rsidR="00407383" w:rsidRDefault="00C1663D" w:rsidP="00407383">
      <w:r>
        <w:t>08/15 – 07/19</w:t>
      </w:r>
      <w:r>
        <w:tab/>
      </w:r>
      <w:r>
        <w:tab/>
      </w:r>
      <w:r w:rsidR="00763E92" w:rsidRPr="00763E92">
        <w:t>Vocational</w:t>
      </w:r>
      <w:r w:rsidR="00763E92">
        <w:t xml:space="preserve"> </w:t>
      </w:r>
      <w:r>
        <w:br/>
      </w:r>
      <w:r>
        <w:tab/>
      </w:r>
      <w:r>
        <w:tab/>
      </w:r>
      <w:r>
        <w:tab/>
        <w:t>Bildungszentrum Zürichsee</w:t>
      </w:r>
      <w:r w:rsidR="00763E92">
        <w:t xml:space="preserve"> (BZZ)</w:t>
      </w:r>
      <w:r w:rsidR="00407383">
        <w:br/>
      </w:r>
      <w:r w:rsidR="00407383">
        <w:tab/>
      </w:r>
      <w:r w:rsidR="00407383">
        <w:tab/>
      </w:r>
      <w:r w:rsidR="00407383">
        <w:tab/>
        <w:t>8810 Horgen</w:t>
      </w:r>
    </w:p>
    <w:p w:rsidR="00407383" w:rsidRDefault="00407383" w:rsidP="00C1663D">
      <w:r>
        <w:t>08/12 – 07/15</w:t>
      </w:r>
      <w:r>
        <w:tab/>
      </w:r>
      <w:r>
        <w:tab/>
      </w:r>
      <w:r w:rsidR="00702238">
        <w:t xml:space="preserve">Secondary school Level </w:t>
      </w:r>
      <w:r>
        <w:t>A</w:t>
      </w:r>
      <w:r>
        <w:br/>
      </w:r>
      <w:r>
        <w:tab/>
      </w:r>
      <w:r>
        <w:tab/>
      </w:r>
      <w:r>
        <w:tab/>
        <w:t>Sekundarschule unteres Furttal</w:t>
      </w:r>
      <w:r w:rsidR="00763E92">
        <w:t xml:space="preserve"> (SekUF)</w:t>
      </w:r>
      <w:r>
        <w:br/>
      </w:r>
      <w:r>
        <w:tab/>
      </w:r>
      <w:r>
        <w:tab/>
      </w:r>
      <w:r>
        <w:tab/>
        <w:t>8112 Otelfingen</w:t>
      </w:r>
    </w:p>
    <w:p w:rsidR="005A5348" w:rsidRDefault="00407383" w:rsidP="005A5348">
      <w:r>
        <w:t>08/06 – 07/12</w:t>
      </w:r>
      <w:r>
        <w:tab/>
      </w:r>
      <w:r>
        <w:tab/>
      </w:r>
      <w:r w:rsidR="00223EE6">
        <w:t>Primary S</w:t>
      </w:r>
      <w:r w:rsidR="00223EE6" w:rsidRPr="00223EE6">
        <w:t>chool</w:t>
      </w:r>
      <w:r>
        <w:br/>
      </w:r>
      <w:r>
        <w:tab/>
      </w:r>
      <w:r>
        <w:tab/>
      </w:r>
      <w:r>
        <w:tab/>
      </w:r>
      <w:proofErr w:type="spellStart"/>
      <w:r>
        <w:t>Primarschule</w:t>
      </w:r>
      <w:proofErr w:type="spellEnd"/>
      <w:r>
        <w:t xml:space="preserve"> </w:t>
      </w:r>
      <w:proofErr w:type="spellStart"/>
      <w:r>
        <w:t>Maiacher</w:t>
      </w:r>
      <w:proofErr w:type="spellEnd"/>
      <w:r>
        <w:br/>
      </w:r>
      <w:r>
        <w:tab/>
      </w:r>
      <w:r>
        <w:tab/>
      </w:r>
      <w:r>
        <w:tab/>
        <w:t xml:space="preserve">8113 </w:t>
      </w:r>
      <w:proofErr w:type="spellStart"/>
      <w:r>
        <w:t>Boppelsen</w:t>
      </w:r>
      <w:proofErr w:type="spellEnd"/>
    </w:p>
    <w:p w:rsidR="00407383" w:rsidRDefault="00223EE6" w:rsidP="005A5348">
      <w:pPr>
        <w:pStyle w:val="berschrift1"/>
      </w:pPr>
      <w:r>
        <w:t>Knowledge And Hobbies</w:t>
      </w:r>
    </w:p>
    <w:p w:rsidR="00587E65" w:rsidRPr="00587E65" w:rsidRDefault="00223EE6" w:rsidP="00587E65">
      <w:pPr>
        <w:pStyle w:val="Zitat"/>
      </w:pPr>
      <w:proofErr w:type="spellStart"/>
      <w:r>
        <w:t>iU</w:t>
      </w:r>
      <w:proofErr w:type="spellEnd"/>
      <w:r w:rsidR="00587E65">
        <w:t xml:space="preserve">: </w:t>
      </w:r>
      <w:r>
        <w:t>intensive use</w:t>
      </w:r>
    </w:p>
    <w:p w:rsidR="00587E65" w:rsidRDefault="00407383" w:rsidP="00587E65">
      <w:r>
        <w:t>IT:</w:t>
      </w:r>
      <w:r>
        <w:tab/>
      </w:r>
      <w:r>
        <w:tab/>
        <w:t>Java</w:t>
      </w:r>
      <w:r>
        <w:tab/>
      </w:r>
      <w:r w:rsidR="00587E65">
        <w:tab/>
      </w:r>
      <w:r>
        <w:t xml:space="preserve">- </w:t>
      </w:r>
      <w:r w:rsidR="00223EE6">
        <w:t>very good</w:t>
      </w:r>
      <w:r>
        <w:t xml:space="preserve"> (</w:t>
      </w:r>
      <w:r w:rsidR="00587E65">
        <w:t xml:space="preserve">4 </w:t>
      </w:r>
      <w:r w:rsidR="00223EE6">
        <w:t>years</w:t>
      </w:r>
      <w:r w:rsidR="00587E65">
        <w:t xml:space="preserve"> </w:t>
      </w:r>
      <w:proofErr w:type="spellStart"/>
      <w:r w:rsidR="00223EE6" w:rsidRPr="00223EE6">
        <w:rPr>
          <w:b/>
        </w:rPr>
        <w:t>iU</w:t>
      </w:r>
      <w:proofErr w:type="spellEnd"/>
      <w:r>
        <w:t>)</w:t>
      </w:r>
      <w:r>
        <w:br/>
      </w:r>
      <w:r>
        <w:tab/>
      </w:r>
      <w:r>
        <w:tab/>
        <w:t>Hibernate</w:t>
      </w:r>
      <w:r>
        <w:tab/>
        <w:t>-</w:t>
      </w:r>
      <w:r w:rsidR="00587E65">
        <w:t xml:space="preserve"> </w:t>
      </w:r>
      <w:r w:rsidR="00223EE6" w:rsidRPr="00223EE6">
        <w:t xml:space="preserve">very good </w:t>
      </w:r>
      <w:r>
        <w:t>(</w:t>
      </w:r>
      <w:r w:rsidR="00587E65">
        <w:t xml:space="preserve">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>
        <w:t>)</w:t>
      </w:r>
      <w:r w:rsidR="00587E65">
        <w:br/>
      </w:r>
      <w:r w:rsidR="00587E65">
        <w:tab/>
      </w:r>
      <w:r w:rsidR="00587E65">
        <w:tab/>
        <w:t>Spring(-boot)</w:t>
      </w:r>
      <w:r w:rsidR="00587E65">
        <w:tab/>
        <w:t xml:space="preserve">- </w:t>
      </w:r>
      <w:r w:rsidR="00223EE6" w:rsidRPr="00223EE6">
        <w:t xml:space="preserve">very good </w:t>
      </w:r>
      <w:r w:rsidR="00587E65">
        <w:t xml:space="preserve">(3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 w:rsidR="00587E65">
        <w:t>)</w:t>
      </w:r>
      <w:r w:rsidR="00587E65">
        <w:br/>
      </w:r>
      <w:r w:rsidR="00587E65">
        <w:tab/>
      </w:r>
      <w:r w:rsidR="00587E65">
        <w:tab/>
        <w:t>JSF</w:t>
      </w:r>
      <w:r w:rsidR="00587E65">
        <w:tab/>
      </w:r>
      <w:r w:rsidR="00587E65">
        <w:tab/>
        <w:t xml:space="preserve">- </w:t>
      </w:r>
      <w:r w:rsidR="00223EE6">
        <w:t>good</w:t>
      </w:r>
      <w:r w:rsidR="00587E65">
        <w:t xml:space="preserve"> (2 </w:t>
      </w:r>
      <w:r w:rsidR="00223EE6" w:rsidRPr="00223EE6">
        <w:t xml:space="preserve">years </w:t>
      </w:r>
      <w:r w:rsidR="00763E92">
        <w:t>of experience</w:t>
      </w:r>
      <w:r w:rsidR="00587E65">
        <w:t>)</w:t>
      </w:r>
      <w:r w:rsidR="00587E65">
        <w:br/>
      </w:r>
      <w:r w:rsidR="00587E65">
        <w:tab/>
      </w:r>
      <w:r w:rsidR="00587E65">
        <w:tab/>
        <w:t>Rest</w:t>
      </w:r>
      <w:r w:rsidR="00587E65">
        <w:tab/>
      </w:r>
      <w:r w:rsidR="00587E65">
        <w:tab/>
        <w:t xml:space="preserve">- </w:t>
      </w:r>
      <w:r w:rsidR="00223EE6" w:rsidRPr="00223EE6">
        <w:t xml:space="preserve">very good </w:t>
      </w:r>
      <w:r w:rsidR="00587E65">
        <w:t xml:space="preserve">(3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 w:rsidR="00587E65">
        <w:t>)</w:t>
      </w:r>
    </w:p>
    <w:p w:rsidR="00587E65" w:rsidRDefault="00587E65" w:rsidP="00587E65">
      <w:r>
        <w:tab/>
      </w:r>
      <w:r>
        <w:tab/>
        <w:t>JavaScript</w:t>
      </w:r>
      <w:r>
        <w:tab/>
        <w:t xml:space="preserve">- </w:t>
      </w:r>
      <w:r w:rsidR="00223EE6" w:rsidRPr="00223EE6">
        <w:t xml:space="preserve">very good </w:t>
      </w:r>
      <w:r>
        <w:t xml:space="preserve">(3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>
        <w:t>)</w:t>
      </w:r>
      <w:r>
        <w:br/>
      </w:r>
      <w:r>
        <w:tab/>
      </w:r>
      <w:r>
        <w:tab/>
        <w:t>React JS</w:t>
      </w:r>
      <w:r>
        <w:tab/>
      </w:r>
      <w:r>
        <w:tab/>
        <w:t xml:space="preserve">- </w:t>
      </w:r>
      <w:r w:rsidR="00223EE6" w:rsidRPr="00223EE6">
        <w:t xml:space="preserve">very good </w:t>
      </w:r>
      <w:r w:rsidRPr="00587E65">
        <w:t xml:space="preserve">(3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 w:rsidRPr="00587E65">
        <w:t>)</w:t>
      </w:r>
      <w:r>
        <w:br/>
      </w:r>
      <w:r>
        <w:tab/>
      </w:r>
      <w:r>
        <w:tab/>
        <w:t>Node JS</w:t>
      </w:r>
      <w:r>
        <w:tab/>
      </w:r>
      <w:r>
        <w:tab/>
        <w:t xml:space="preserve">- </w:t>
      </w:r>
      <w:r w:rsidR="00223EE6" w:rsidRPr="00223EE6">
        <w:t xml:space="preserve">very good </w:t>
      </w:r>
      <w:r w:rsidRPr="00587E65">
        <w:t xml:space="preserve">(3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 w:rsidRPr="00587E65">
        <w:t>)</w:t>
      </w:r>
    </w:p>
    <w:p w:rsidR="00587E65" w:rsidRDefault="00587E65" w:rsidP="00587E65">
      <w:r>
        <w:tab/>
      </w:r>
      <w:r>
        <w:tab/>
        <w:t>SQL</w:t>
      </w:r>
      <w:r>
        <w:tab/>
      </w:r>
      <w:r>
        <w:tab/>
        <w:t xml:space="preserve">- </w:t>
      </w:r>
      <w:r w:rsidR="00223EE6" w:rsidRPr="00223EE6">
        <w:t xml:space="preserve">very good </w:t>
      </w:r>
      <w:r>
        <w:t xml:space="preserve">(4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>
        <w:t>)</w:t>
      </w:r>
      <w:r>
        <w:br/>
      </w:r>
      <w:r>
        <w:tab/>
      </w:r>
      <w:r>
        <w:tab/>
        <w:t>PLSQL</w:t>
      </w:r>
      <w:r>
        <w:tab/>
      </w:r>
      <w:r>
        <w:tab/>
        <w:t xml:space="preserve">- </w:t>
      </w:r>
      <w:r w:rsidR="00223EE6">
        <w:t>good</w:t>
      </w:r>
      <w:r>
        <w:t xml:space="preserve"> (2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>
        <w:t>)</w:t>
      </w:r>
      <w:r w:rsidR="009C19E7">
        <w:br/>
      </w:r>
      <w:r w:rsidR="009C19E7">
        <w:tab/>
      </w:r>
      <w:r w:rsidR="009C19E7">
        <w:tab/>
        <w:t>Oracle</w:t>
      </w:r>
      <w:r w:rsidR="009C19E7">
        <w:tab/>
      </w:r>
      <w:r w:rsidR="009C19E7">
        <w:tab/>
        <w:t>-</w:t>
      </w:r>
      <w:r w:rsidR="009C19E7" w:rsidRPr="009C19E7">
        <w:t xml:space="preserve"> </w:t>
      </w:r>
      <w:r w:rsidR="00223EE6" w:rsidRPr="00223EE6">
        <w:t xml:space="preserve">very good </w:t>
      </w:r>
      <w:r w:rsidR="009C19E7" w:rsidRPr="009C19E7">
        <w:t xml:space="preserve">(3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 w:rsidR="009C19E7" w:rsidRPr="009C19E7">
        <w:t>)</w:t>
      </w:r>
    </w:p>
    <w:p w:rsidR="00B64E56" w:rsidRDefault="00B64E56" w:rsidP="00587E65">
      <w:r>
        <w:tab/>
      </w:r>
      <w:r>
        <w:tab/>
        <w:t>PHP</w:t>
      </w:r>
      <w:r>
        <w:tab/>
      </w:r>
      <w:r>
        <w:tab/>
        <w:t xml:space="preserve">- </w:t>
      </w:r>
      <w:r w:rsidR="00223EE6">
        <w:t>passable</w:t>
      </w:r>
      <w:r>
        <w:t xml:space="preserve"> (1 </w:t>
      </w:r>
      <w:r w:rsidR="00223EE6">
        <w:t xml:space="preserve">year </w:t>
      </w:r>
      <w:r w:rsidR="00702238">
        <w:t>Practice</w:t>
      </w:r>
      <w:r>
        <w:t>)</w:t>
      </w:r>
      <w:r>
        <w:br/>
      </w:r>
      <w:r>
        <w:tab/>
      </w:r>
      <w:r>
        <w:tab/>
        <w:t>C</w:t>
      </w:r>
      <w:r>
        <w:tab/>
      </w:r>
      <w:r>
        <w:tab/>
        <w:t xml:space="preserve">- </w:t>
      </w:r>
      <w:r w:rsidR="00223EE6">
        <w:t>passable</w:t>
      </w:r>
      <w:r>
        <w:t xml:space="preserve"> (1/2 </w:t>
      </w:r>
      <w:r w:rsidR="00223EE6" w:rsidRPr="00223EE6">
        <w:t xml:space="preserve">years </w:t>
      </w:r>
      <w:r w:rsidR="00702238">
        <w:t>Practice</w:t>
      </w:r>
      <w:r>
        <w:t>)</w:t>
      </w:r>
    </w:p>
    <w:p w:rsidR="00B64E56" w:rsidRDefault="00B64E56" w:rsidP="00B64E56">
      <w:pPr>
        <w:ind w:left="3540"/>
      </w:pPr>
      <w:proofErr w:type="spellStart"/>
      <w:r>
        <w:t>Github</w:t>
      </w:r>
      <w:proofErr w:type="spellEnd"/>
      <w:r>
        <w:tab/>
      </w:r>
      <w:r>
        <w:tab/>
        <w:t xml:space="preserve">- </w:t>
      </w:r>
      <w:r w:rsidR="00223EE6" w:rsidRPr="00223EE6">
        <w:t xml:space="preserve">very good </w:t>
      </w:r>
      <w:r>
        <w:t xml:space="preserve">(3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>
        <w:t>)</w:t>
      </w:r>
      <w:r>
        <w:br/>
        <w:t>SVN</w:t>
      </w:r>
      <w:r>
        <w:tab/>
      </w:r>
      <w:r>
        <w:tab/>
        <w:t xml:space="preserve">- </w:t>
      </w:r>
      <w:r w:rsidR="00223EE6" w:rsidRPr="00223EE6">
        <w:t xml:space="preserve">very good </w:t>
      </w:r>
      <w:r>
        <w:t xml:space="preserve">(2 </w:t>
      </w:r>
      <w:r w:rsidR="00223EE6" w:rsidRPr="00223EE6">
        <w:t xml:space="preserve">years </w:t>
      </w:r>
      <w:proofErr w:type="spellStart"/>
      <w:r w:rsidR="00223EE6" w:rsidRPr="00223EE6">
        <w:rPr>
          <w:b/>
        </w:rPr>
        <w:t>iU</w:t>
      </w:r>
      <w:proofErr w:type="spellEnd"/>
      <w:r>
        <w:t>)</w:t>
      </w:r>
    </w:p>
    <w:p w:rsidR="009C19E7" w:rsidRDefault="00763E92" w:rsidP="00B64E56">
      <w:pPr>
        <w:ind w:left="3540" w:hanging="1380"/>
      </w:pPr>
      <w:r>
        <w:t>Languages</w:t>
      </w:r>
      <w:r w:rsidR="00B64E56">
        <w:t>:</w:t>
      </w:r>
      <w:r w:rsidR="00B64E56">
        <w:tab/>
      </w:r>
      <w:r>
        <w:t>German</w:t>
      </w:r>
      <w:r w:rsidR="00B64E56">
        <w:t xml:space="preserve"> (</w:t>
      </w:r>
      <w:r w:rsidR="00223EE6">
        <w:t>native language</w:t>
      </w:r>
      <w:r w:rsidR="00B64E56">
        <w:t>)</w:t>
      </w:r>
      <w:r w:rsidR="00B64E56">
        <w:br/>
      </w:r>
      <w:r>
        <w:t>English</w:t>
      </w:r>
      <w:r w:rsidR="00B64E56">
        <w:t xml:space="preserve"> (</w:t>
      </w:r>
      <w:r>
        <w:t xml:space="preserve">advanced </w:t>
      </w:r>
      <w:r w:rsidR="00B64E56">
        <w:t xml:space="preserve">/ </w:t>
      </w:r>
      <w:r w:rsidR="00B64E56" w:rsidRPr="00B64E56">
        <w:t>Advanced</w:t>
      </w:r>
      <w:r w:rsidR="00B64E56">
        <w:t xml:space="preserve"> Diplom</w:t>
      </w:r>
      <w:r>
        <w:t>a</w:t>
      </w:r>
      <w:r w:rsidR="00B64E56">
        <w:t>)</w:t>
      </w:r>
      <w:r w:rsidR="00B64E56">
        <w:br/>
      </w:r>
      <w:r>
        <w:t>French</w:t>
      </w:r>
      <w:r w:rsidR="00B64E56">
        <w:t xml:space="preserve"> (</w:t>
      </w:r>
      <w:r>
        <w:t>School knowledge</w:t>
      </w:r>
      <w:r w:rsidR="00E87C1E">
        <w:t xml:space="preserve"> / B2 / </w:t>
      </w:r>
      <w:r>
        <w:t>communication possible</w:t>
      </w:r>
      <w:r w:rsidR="00B64E56">
        <w:t>)</w:t>
      </w:r>
    </w:p>
    <w:p w:rsidR="009C19E7" w:rsidRDefault="00763E92" w:rsidP="00B64E56">
      <w:pPr>
        <w:ind w:left="3540" w:hanging="1380"/>
      </w:pPr>
      <w:r>
        <w:t>Hobbies</w:t>
      </w:r>
      <w:r w:rsidR="009C19E7">
        <w:t>:</w:t>
      </w:r>
      <w:r w:rsidR="009C19E7">
        <w:tab/>
        <w:t xml:space="preserve">Sport (Tennis, Fitness, </w:t>
      </w:r>
      <w:r>
        <w:t>MMA</w:t>
      </w:r>
      <w:r w:rsidR="009C19E7">
        <w:t>)</w:t>
      </w:r>
      <w:r w:rsidR="009C19E7">
        <w:br/>
      </w:r>
      <w:r>
        <w:t>Music</w:t>
      </w:r>
      <w:r w:rsidR="009C19E7">
        <w:t xml:space="preserve"> (Piano, Digital Keyboard, Synth.)</w:t>
      </w:r>
    </w:p>
    <w:p w:rsidR="009C19E7" w:rsidRDefault="00763E92" w:rsidP="009C19E7">
      <w:pPr>
        <w:pStyle w:val="berschrift1"/>
      </w:pPr>
      <w:r>
        <w:t>Additional Information</w:t>
      </w:r>
    </w:p>
    <w:p w:rsidR="00B64E56" w:rsidRPr="00C1663D" w:rsidRDefault="00763E92" w:rsidP="009C19E7">
      <w:r>
        <w:t>References</w:t>
      </w:r>
      <w:r w:rsidR="009C19E7">
        <w:t>:</w:t>
      </w:r>
      <w:r w:rsidR="009C19E7">
        <w:tab/>
      </w:r>
      <w:r w:rsidR="009C19E7">
        <w:tab/>
      </w:r>
      <w:r>
        <w:t>On request  I will</w:t>
      </w:r>
      <w:r w:rsidRPr="00763E92">
        <w:t xml:space="preserve"> gladly announce</w:t>
      </w:r>
      <w:r>
        <w:t xml:space="preserve"> the references</w:t>
      </w:r>
      <w:r w:rsidR="009C19E7">
        <w:br/>
      </w:r>
    </w:p>
    <w:sectPr w:rsidR="00B64E56" w:rsidRPr="00C16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BE"/>
    <w:rsid w:val="00024E00"/>
    <w:rsid w:val="000A2624"/>
    <w:rsid w:val="000E7BCB"/>
    <w:rsid w:val="00216E09"/>
    <w:rsid w:val="00223EE6"/>
    <w:rsid w:val="00281ABE"/>
    <w:rsid w:val="00332520"/>
    <w:rsid w:val="003C134D"/>
    <w:rsid w:val="00407383"/>
    <w:rsid w:val="00587E65"/>
    <w:rsid w:val="005A5348"/>
    <w:rsid w:val="005E3DCE"/>
    <w:rsid w:val="005F78E9"/>
    <w:rsid w:val="006F4BB2"/>
    <w:rsid w:val="00702238"/>
    <w:rsid w:val="00763E92"/>
    <w:rsid w:val="00977A90"/>
    <w:rsid w:val="009C19E7"/>
    <w:rsid w:val="009E41D2"/>
    <w:rsid w:val="00A558E5"/>
    <w:rsid w:val="00B64E56"/>
    <w:rsid w:val="00C1663D"/>
    <w:rsid w:val="00E10905"/>
    <w:rsid w:val="00E87C1E"/>
    <w:rsid w:val="00E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1ABE"/>
    <w:rPr>
      <w:color w:val="5A5A5A" w:themeColor="text1" w:themeTint="A5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19E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1AB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AB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AB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AB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AB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AB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19E7"/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1AB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AB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AB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AB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1ABE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9C19E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9C19E7"/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281AB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ABE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281ABE"/>
    <w:rPr>
      <w:b/>
      <w:bCs/>
      <w:spacing w:val="0"/>
    </w:rPr>
  </w:style>
  <w:style w:type="character" w:styleId="Hervorhebung">
    <w:name w:val="Emphasis"/>
    <w:uiPriority w:val="20"/>
    <w:qFormat/>
    <w:rsid w:val="00281AB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281AB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81AB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81AB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81ABE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AB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AB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281ABE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281ABE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281AB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281AB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281AB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1ABE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81ABE"/>
    <w:rPr>
      <w:color w:val="5A5A5A" w:themeColor="text1" w:themeTint="A5"/>
    </w:rPr>
  </w:style>
  <w:style w:type="character" w:styleId="Hyperlink">
    <w:name w:val="Hyperlink"/>
    <w:basedOn w:val="Absatz-Standardschriftart"/>
    <w:uiPriority w:val="99"/>
    <w:unhideWhenUsed/>
    <w:rsid w:val="00281AB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58E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8E9"/>
    <w:rPr>
      <w:rFonts w:ascii="Tahoma" w:hAnsi="Tahoma" w:cs="Tahoma"/>
      <w:color w:val="5A5A5A" w:themeColor="text1" w:themeTint="A5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1ABE"/>
    <w:rPr>
      <w:color w:val="5A5A5A" w:themeColor="text1" w:themeTint="A5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19E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1AB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AB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AB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AB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AB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AB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AB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19E7"/>
    <w:rPr>
      <w:rFonts w:asciiTheme="majorHAnsi" w:eastAsiaTheme="majorEastAsia" w:hAnsiTheme="majorHAnsi" w:cstheme="majorBidi"/>
      <w:smallCaps/>
      <w:color w:val="C00000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1AB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AB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AB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AB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AB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AB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81ABE"/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uiPriority w:val="10"/>
    <w:qFormat/>
    <w:rsid w:val="009C19E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9C19E7"/>
    <w:rPr>
      <w:rFonts w:asciiTheme="majorHAnsi" w:eastAsiaTheme="majorEastAsia" w:hAnsiTheme="majorHAnsi" w:cstheme="majorBidi"/>
      <w:smallCaps/>
      <w:color w:val="C00000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281AB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ABE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281ABE"/>
    <w:rPr>
      <w:b/>
      <w:bCs/>
      <w:spacing w:val="0"/>
    </w:rPr>
  </w:style>
  <w:style w:type="character" w:styleId="Hervorhebung">
    <w:name w:val="Emphasis"/>
    <w:uiPriority w:val="20"/>
    <w:qFormat/>
    <w:rsid w:val="00281AB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281AB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81AB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81AB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81ABE"/>
    <w:rPr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AB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ABE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chwacheHervorhebung">
    <w:name w:val="Subtle Emphasis"/>
    <w:uiPriority w:val="19"/>
    <w:qFormat/>
    <w:rsid w:val="00281ABE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281ABE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281AB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281AB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281AB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81ABE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81ABE"/>
    <w:rPr>
      <w:color w:val="5A5A5A" w:themeColor="text1" w:themeTint="A5"/>
    </w:rPr>
  </w:style>
  <w:style w:type="character" w:styleId="Hyperlink">
    <w:name w:val="Hyperlink"/>
    <w:basedOn w:val="Absatz-Standardschriftart"/>
    <w:uiPriority w:val="99"/>
    <w:unhideWhenUsed/>
    <w:rsid w:val="00281AB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58E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78E9"/>
    <w:rPr>
      <w:rFonts w:ascii="Tahoma" w:hAnsi="Tahoma" w:cs="Tahoma"/>
      <w:color w:val="5A5A5A" w:themeColor="text1" w:themeTint="A5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otasco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io.maeder@ub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396DA5A4.dotm</Template>
  <TotalTime>0</TotalTime>
  <Pages>2</Pages>
  <Words>228</Words>
  <Characters>1208</Characters>
  <Application>Microsoft Office Word</Application>
  <DocSecurity>0</DocSecurity>
  <PresentationFormat>b17a299f-6099-464f-a2c2-f602502d48b4</PresentationFormat>
  <Lines>56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Maeder, Mario</dc:creator>
  <cp:lastModifiedBy>Maeder, Mario</cp:lastModifiedBy>
  <cp:revision>3</cp:revision>
  <dcterms:created xsi:type="dcterms:W3CDTF">2019-02-05T08:41:00Z</dcterms:created>
  <dcterms:modified xsi:type="dcterms:W3CDTF">2019-02-05T08:45:00Z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HRoVlWZtgxj9SJZx/Du/YSCf1M+bnI5XP8Cekcn+rSBBEZv4yXygmeTZj9uZRrC1Ff2SBZBRdU7Li4tMuxmLGg==</vt:lpwstr>
  </property>
</Properties>
</file>