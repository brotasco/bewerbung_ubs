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D2" w:rsidRPr="00652886" w:rsidRDefault="00F63DF7" w:rsidP="00CB3B51">
      <w:pPr>
        <w:ind w:left="5664"/>
        <w:rPr>
          <w:lang w:val="fr-FR"/>
        </w:rPr>
      </w:pPr>
      <w:r>
        <w:rPr>
          <w:lang w:val="de-CH"/>
        </w:rPr>
        <w:t>Mario Maeder</w:t>
      </w:r>
      <w:r>
        <w:rPr>
          <w:lang w:val="de-CH"/>
        </w:rPr>
        <w:br/>
        <w:t>Sonnhaldenstrasse 6</w:t>
      </w:r>
      <w:r>
        <w:rPr>
          <w:lang w:val="de-CH"/>
        </w:rPr>
        <w:br/>
        <w:t xml:space="preserve">8113 Boppelsen </w:t>
      </w:r>
      <w:r>
        <w:rPr>
          <w:lang w:val="de-CH"/>
        </w:rPr>
        <w:br/>
        <w:t xml:space="preserve">Tel. </w:t>
      </w:r>
      <w:r w:rsidRPr="00652886">
        <w:rPr>
          <w:lang w:val="fr-FR"/>
        </w:rPr>
        <w:t>+41 79 710 15 71</w:t>
      </w:r>
      <w:r w:rsidRPr="00652886">
        <w:rPr>
          <w:lang w:val="fr-FR"/>
        </w:rPr>
        <w:br/>
        <w:t>Tel. Privat +41 44 844 20 41</w:t>
      </w:r>
      <w:r w:rsidRPr="00652886">
        <w:rPr>
          <w:lang w:val="fr-FR"/>
        </w:rPr>
        <w:br/>
      </w:r>
      <w:hyperlink r:id="rId8" w:history="1">
        <w:r w:rsidRPr="00652886">
          <w:rPr>
            <w:rStyle w:val="Hyperlink"/>
            <w:lang w:val="fr-FR"/>
          </w:rPr>
          <w:t>mailto:mario.maeder@ubs.com</w:t>
        </w:r>
      </w:hyperlink>
    </w:p>
    <w:p w:rsidR="00C507D2" w:rsidRDefault="00C507D2" w:rsidP="00C507D2">
      <w:pPr>
        <w:rPr>
          <w:lang w:val="de-CH"/>
        </w:rPr>
      </w:pPr>
      <w:r>
        <w:rPr>
          <w:lang w:val="de-CH"/>
        </w:rPr>
        <w:t>UBS AG</w:t>
      </w:r>
      <w:r>
        <w:rPr>
          <w:lang w:val="de-CH"/>
        </w:rPr>
        <w:br/>
        <w:t>JUNA Recruiting Team</w:t>
      </w:r>
    </w:p>
    <w:p w:rsidR="00C507D2" w:rsidRDefault="00C507D2" w:rsidP="00CB3B51">
      <w:pPr>
        <w:jc w:val="right"/>
        <w:rPr>
          <w:lang w:val="de-CH"/>
        </w:rPr>
      </w:pPr>
      <w:r>
        <w:rPr>
          <w:lang w:val="de-CH"/>
        </w:rPr>
        <w:t>Altstetten, 4. Februar 2019</w:t>
      </w:r>
    </w:p>
    <w:p w:rsidR="00C507D2" w:rsidRPr="00061A12" w:rsidRDefault="00C507D2" w:rsidP="00C507D2">
      <w:pPr>
        <w:rPr>
          <w:b/>
          <w:lang w:val="de-CH"/>
        </w:rPr>
      </w:pPr>
      <w:r w:rsidRPr="00061A12">
        <w:rPr>
          <w:b/>
          <w:lang w:val="de-CH"/>
        </w:rPr>
        <w:t>Warum s</w:t>
      </w:r>
      <w:r w:rsidR="00AA5ED1" w:rsidRPr="00061A12">
        <w:rPr>
          <w:b/>
          <w:lang w:val="de-CH"/>
        </w:rPr>
        <w:t xml:space="preserve">ollten Sie mich für das neue </w:t>
      </w:r>
      <w:r w:rsidRPr="00061A12">
        <w:rPr>
          <w:b/>
          <w:lang w:val="de-CH"/>
        </w:rPr>
        <w:t>Förderprogramm JUNA</w:t>
      </w:r>
      <w:r w:rsidR="00AA5ED1" w:rsidRPr="00061A12">
        <w:rPr>
          <w:b/>
          <w:lang w:val="de-CH"/>
        </w:rPr>
        <w:t xml:space="preserve"> im Bereich IT</w:t>
      </w:r>
      <w:r w:rsidR="00A46FA9" w:rsidRPr="00061A12">
        <w:rPr>
          <w:b/>
          <w:lang w:val="de-CH"/>
        </w:rPr>
        <w:t xml:space="preserve"> einstellen</w:t>
      </w:r>
      <w:r w:rsidRPr="00061A12">
        <w:rPr>
          <w:b/>
          <w:lang w:val="de-CH"/>
        </w:rPr>
        <w:t>?</w:t>
      </w:r>
    </w:p>
    <w:p w:rsidR="00AA5ED1" w:rsidRPr="00061A12" w:rsidRDefault="00AA5ED1" w:rsidP="00C507D2">
      <w:pPr>
        <w:rPr>
          <w:sz w:val="20"/>
          <w:szCs w:val="20"/>
          <w:lang w:val="de-CH"/>
        </w:rPr>
      </w:pPr>
      <w:r w:rsidRPr="00061A12">
        <w:rPr>
          <w:sz w:val="20"/>
          <w:szCs w:val="20"/>
          <w:lang w:val="de-CH"/>
        </w:rPr>
        <w:t>Sehr geehrte Damen und Herren des JUNA Recruiting Teams,</w:t>
      </w:r>
    </w:p>
    <w:p w:rsidR="00AA5ED1" w:rsidRPr="00061A12" w:rsidRDefault="00AA5ED1" w:rsidP="00C507D2">
      <w:pPr>
        <w:rPr>
          <w:sz w:val="20"/>
          <w:szCs w:val="20"/>
          <w:lang w:val="de-CH"/>
        </w:rPr>
      </w:pPr>
      <w:r w:rsidRPr="00061A12">
        <w:rPr>
          <w:sz w:val="20"/>
          <w:szCs w:val="20"/>
          <w:lang w:val="de-CH"/>
        </w:rPr>
        <w:t>hiermit bewerbe ich mich für das JUNA Förderprogramm im Bereich IT. Es ist mir eine Freunde mich Ihnen vor</w:t>
      </w:r>
      <w:r w:rsidR="00652886" w:rsidRPr="00061A12">
        <w:rPr>
          <w:sz w:val="20"/>
          <w:szCs w:val="20"/>
          <w:lang w:val="de-CH"/>
        </w:rPr>
        <w:t>zustellen und Sie von meiner Person zu überzeugen</w:t>
      </w:r>
      <w:r w:rsidRPr="00061A12">
        <w:rPr>
          <w:sz w:val="20"/>
          <w:szCs w:val="20"/>
          <w:lang w:val="de-CH"/>
        </w:rPr>
        <w:t>.</w:t>
      </w:r>
    </w:p>
    <w:p w:rsidR="00AA5ED1" w:rsidRPr="00061A12" w:rsidRDefault="00AA5ED1" w:rsidP="00C507D2">
      <w:pPr>
        <w:rPr>
          <w:sz w:val="20"/>
          <w:szCs w:val="20"/>
          <w:lang w:val="de-CH"/>
        </w:rPr>
      </w:pPr>
      <w:r w:rsidRPr="00061A12">
        <w:rPr>
          <w:sz w:val="20"/>
          <w:szCs w:val="20"/>
          <w:lang w:val="de-CH"/>
        </w:rPr>
        <w:t xml:space="preserve">Durch die Infoveranstaltung am 30.01.2019 im VZA1 in Altstetten, hat Loris </w:t>
      </w:r>
      <w:proofErr w:type="spellStart"/>
      <w:r w:rsidRPr="00061A12">
        <w:rPr>
          <w:sz w:val="20"/>
          <w:szCs w:val="20"/>
          <w:lang w:val="de-CH"/>
        </w:rPr>
        <w:t>Gazzotto</w:t>
      </w:r>
      <w:proofErr w:type="spellEnd"/>
      <w:r w:rsidRPr="00061A12">
        <w:rPr>
          <w:sz w:val="20"/>
          <w:szCs w:val="20"/>
          <w:lang w:val="de-CH"/>
        </w:rPr>
        <w:t xml:space="preserve"> mein Interesse für dieses Programm geweckt. </w:t>
      </w:r>
      <w:r w:rsidR="009C55B4" w:rsidRPr="00061A12">
        <w:rPr>
          <w:sz w:val="20"/>
          <w:szCs w:val="20"/>
          <w:lang w:val="de-CH"/>
        </w:rPr>
        <w:t>Ich will so viele unterschiedliche Berufserfahrungen sammeln wie möglich. Nicht nur für IT, sondern auch für Management- und Logistikbereiche begeistere ich mich sehr. Als ich schliesslich von JUNA gehört habe</w:t>
      </w:r>
      <w:r w:rsidR="00652886" w:rsidRPr="00061A12">
        <w:rPr>
          <w:sz w:val="20"/>
          <w:szCs w:val="20"/>
          <w:lang w:val="de-CH"/>
        </w:rPr>
        <w:t>,</w:t>
      </w:r>
      <w:r w:rsidR="009C55B4" w:rsidRPr="00061A12">
        <w:rPr>
          <w:sz w:val="20"/>
          <w:szCs w:val="20"/>
          <w:lang w:val="de-CH"/>
        </w:rPr>
        <w:t xml:space="preserve"> hat bei mir eine Flamme gezündet.</w:t>
      </w:r>
    </w:p>
    <w:p w:rsidR="00652886" w:rsidRPr="00061A12" w:rsidRDefault="009C55B4" w:rsidP="00C507D2">
      <w:pPr>
        <w:rPr>
          <w:sz w:val="20"/>
          <w:szCs w:val="20"/>
          <w:lang w:val="de-CH"/>
        </w:rPr>
      </w:pPr>
      <w:r w:rsidRPr="00061A12">
        <w:rPr>
          <w:sz w:val="20"/>
          <w:szCs w:val="20"/>
          <w:lang w:val="de-CH"/>
        </w:rPr>
        <w:t xml:space="preserve">Wie mir bei dieser Infoveranstaltung gesagt wurde, sind nicht nur Interessen </w:t>
      </w:r>
      <w:r w:rsidR="00652886" w:rsidRPr="00061A12">
        <w:rPr>
          <w:sz w:val="20"/>
          <w:szCs w:val="20"/>
          <w:lang w:val="de-CH"/>
        </w:rPr>
        <w:t>im Informatik Bereich notwendig</w:t>
      </w:r>
      <w:r w:rsidRPr="00061A12">
        <w:rPr>
          <w:sz w:val="20"/>
          <w:szCs w:val="20"/>
          <w:lang w:val="de-CH"/>
        </w:rPr>
        <w:t xml:space="preserve"> um diese Stelle zu erreichen</w:t>
      </w:r>
      <w:r w:rsidR="002C0C3B" w:rsidRPr="00061A12">
        <w:rPr>
          <w:sz w:val="20"/>
          <w:szCs w:val="20"/>
          <w:lang w:val="de-CH"/>
        </w:rPr>
        <w:t>. M</w:t>
      </w:r>
      <w:r w:rsidRPr="00061A12">
        <w:rPr>
          <w:sz w:val="20"/>
          <w:szCs w:val="20"/>
          <w:lang w:val="de-CH"/>
        </w:rPr>
        <w:t xml:space="preserve">an muss sich auch für das Wirtschafts- und </w:t>
      </w:r>
      <w:r w:rsidR="00652886" w:rsidRPr="00061A12">
        <w:rPr>
          <w:sz w:val="20"/>
          <w:szCs w:val="20"/>
          <w:lang w:val="de-CH"/>
        </w:rPr>
        <w:t xml:space="preserve">das </w:t>
      </w:r>
      <w:r w:rsidRPr="00061A12">
        <w:rPr>
          <w:sz w:val="20"/>
          <w:szCs w:val="20"/>
          <w:lang w:val="de-CH"/>
        </w:rPr>
        <w:t>Bankenwesen interessieren.</w:t>
      </w:r>
      <w:r w:rsidR="002C0C3B" w:rsidRPr="00061A12">
        <w:rPr>
          <w:sz w:val="20"/>
          <w:szCs w:val="20"/>
          <w:lang w:val="de-CH"/>
        </w:rPr>
        <w:t xml:space="preserve"> Ich arbeite nun seit 3 Jahren in meiner Abteilung als Applikationsentwickler und habe in dieser Zeit gemerkt, dass es mir nicht reicht nur </w:t>
      </w:r>
      <w:r w:rsidR="00A46FA9" w:rsidRPr="00061A12">
        <w:rPr>
          <w:sz w:val="20"/>
          <w:szCs w:val="20"/>
          <w:lang w:val="de-CH"/>
        </w:rPr>
        <w:t>als solcher zu funktionieren</w:t>
      </w:r>
      <w:r w:rsidR="00652886" w:rsidRPr="00061A12">
        <w:rPr>
          <w:sz w:val="20"/>
          <w:szCs w:val="20"/>
          <w:lang w:val="de-CH"/>
        </w:rPr>
        <w:t>. Ich will N</w:t>
      </w:r>
      <w:r w:rsidR="002C0C3B" w:rsidRPr="00061A12">
        <w:rPr>
          <w:sz w:val="20"/>
          <w:szCs w:val="20"/>
          <w:lang w:val="de-CH"/>
        </w:rPr>
        <w:t xml:space="preserve">eues lernen und dieses gewonnene Wissen einsetzen, um diesem Unternehmen </w:t>
      </w:r>
      <w:r w:rsidR="00624B66" w:rsidRPr="00061A12">
        <w:rPr>
          <w:sz w:val="20"/>
          <w:szCs w:val="20"/>
          <w:lang w:val="de-CH"/>
        </w:rPr>
        <w:t xml:space="preserve">zu helfen, </w:t>
      </w:r>
      <w:r w:rsidR="002C0C3B" w:rsidRPr="00061A12">
        <w:rPr>
          <w:sz w:val="20"/>
          <w:szCs w:val="20"/>
          <w:lang w:val="de-CH"/>
        </w:rPr>
        <w:t>wo ich</w:t>
      </w:r>
      <w:r w:rsidR="00652886" w:rsidRPr="00061A12">
        <w:rPr>
          <w:sz w:val="20"/>
          <w:szCs w:val="20"/>
          <w:lang w:val="de-CH"/>
        </w:rPr>
        <w:t xml:space="preserve"> nur</w:t>
      </w:r>
      <w:r w:rsidR="002C0C3B" w:rsidRPr="00061A12">
        <w:rPr>
          <w:sz w:val="20"/>
          <w:szCs w:val="20"/>
          <w:lang w:val="de-CH"/>
        </w:rPr>
        <w:t xml:space="preserve"> kann.</w:t>
      </w:r>
    </w:p>
    <w:p w:rsidR="00624B66" w:rsidRPr="00061A12" w:rsidRDefault="00652886" w:rsidP="00C507D2">
      <w:pPr>
        <w:rPr>
          <w:sz w:val="20"/>
          <w:szCs w:val="20"/>
          <w:lang w:val="de-CH"/>
        </w:rPr>
      </w:pPr>
      <w:r w:rsidRPr="00061A12">
        <w:rPr>
          <w:sz w:val="20"/>
          <w:szCs w:val="20"/>
          <w:lang w:val="de-CH"/>
        </w:rPr>
        <w:t>Ich bin</w:t>
      </w:r>
      <w:r w:rsidR="00624B66" w:rsidRPr="00061A12">
        <w:rPr>
          <w:sz w:val="20"/>
          <w:szCs w:val="20"/>
          <w:lang w:val="de-CH"/>
        </w:rPr>
        <w:t xml:space="preserve"> sehr motiviert. Ich setzte mi</w:t>
      </w:r>
      <w:r w:rsidR="003C517C" w:rsidRPr="00061A12">
        <w:rPr>
          <w:sz w:val="20"/>
          <w:szCs w:val="20"/>
          <w:lang w:val="de-CH"/>
        </w:rPr>
        <w:t xml:space="preserve">r ein Ziel und verfolge dieses, was aber nicht heisst, </w:t>
      </w:r>
      <w:r w:rsidR="00624B66" w:rsidRPr="00061A12">
        <w:rPr>
          <w:sz w:val="20"/>
          <w:szCs w:val="20"/>
          <w:lang w:val="de-CH"/>
        </w:rPr>
        <w:t xml:space="preserve">dass ich stur bin. Ich bin immer für eine Diskussion zu haben und höre gerne zu, wenn es etwas zu verbessern und zu lernen gibt. </w:t>
      </w:r>
      <w:r w:rsidR="00DA31F7" w:rsidRPr="00061A12">
        <w:rPr>
          <w:sz w:val="20"/>
          <w:szCs w:val="20"/>
          <w:lang w:val="de-CH"/>
        </w:rPr>
        <w:t xml:space="preserve">Meine Einstellung ist sehr positiv und </w:t>
      </w:r>
      <w:r w:rsidRPr="00061A12">
        <w:rPr>
          <w:sz w:val="20"/>
          <w:szCs w:val="20"/>
          <w:lang w:val="de-CH"/>
        </w:rPr>
        <w:t xml:space="preserve">ich kann </w:t>
      </w:r>
      <w:r w:rsidR="00A46FA9" w:rsidRPr="00061A12">
        <w:rPr>
          <w:sz w:val="20"/>
          <w:szCs w:val="20"/>
          <w:lang w:val="de-CH"/>
        </w:rPr>
        <w:t xml:space="preserve">gut </w:t>
      </w:r>
      <w:r w:rsidR="00DA31F7" w:rsidRPr="00061A12">
        <w:rPr>
          <w:sz w:val="20"/>
          <w:szCs w:val="20"/>
          <w:lang w:val="de-CH"/>
        </w:rPr>
        <w:t xml:space="preserve">einen kühlen Kopf bewahren. </w:t>
      </w:r>
      <w:r w:rsidR="00A46FA9" w:rsidRPr="00061A12">
        <w:rPr>
          <w:sz w:val="20"/>
          <w:szCs w:val="20"/>
          <w:lang w:val="de-CH"/>
        </w:rPr>
        <w:t>Aufgaben und Probleme, welche</w:t>
      </w:r>
      <w:r w:rsidR="00DA31F7" w:rsidRPr="00061A12">
        <w:rPr>
          <w:sz w:val="20"/>
          <w:szCs w:val="20"/>
          <w:lang w:val="de-CH"/>
        </w:rPr>
        <w:t xml:space="preserve"> auf</w:t>
      </w:r>
      <w:r w:rsidR="00A46FA9" w:rsidRPr="00061A12">
        <w:rPr>
          <w:sz w:val="20"/>
          <w:szCs w:val="20"/>
          <w:lang w:val="de-CH"/>
        </w:rPr>
        <w:t xml:space="preserve"> mich zukommen,</w:t>
      </w:r>
      <w:r w:rsidR="00624B66" w:rsidRPr="00061A12">
        <w:rPr>
          <w:sz w:val="20"/>
          <w:szCs w:val="20"/>
          <w:lang w:val="de-CH"/>
        </w:rPr>
        <w:t xml:space="preserve"> sehe ich als Herausforderung</w:t>
      </w:r>
      <w:r w:rsidR="00DA31F7" w:rsidRPr="00061A12">
        <w:rPr>
          <w:sz w:val="20"/>
          <w:szCs w:val="20"/>
          <w:lang w:val="de-CH"/>
        </w:rPr>
        <w:t xml:space="preserve"> und nicht</w:t>
      </w:r>
      <w:r w:rsidR="00624B66" w:rsidRPr="00061A12">
        <w:rPr>
          <w:sz w:val="20"/>
          <w:szCs w:val="20"/>
          <w:lang w:val="de-CH"/>
        </w:rPr>
        <w:t xml:space="preserve"> als </w:t>
      </w:r>
      <w:r w:rsidR="00A46FA9" w:rsidRPr="00061A12">
        <w:rPr>
          <w:sz w:val="20"/>
          <w:szCs w:val="20"/>
          <w:lang w:val="de-CH"/>
        </w:rPr>
        <w:t>Hindernis</w:t>
      </w:r>
      <w:r w:rsidR="00624B66" w:rsidRPr="00061A12">
        <w:rPr>
          <w:sz w:val="20"/>
          <w:szCs w:val="20"/>
          <w:lang w:val="de-CH"/>
        </w:rPr>
        <w:t>.</w:t>
      </w:r>
    </w:p>
    <w:p w:rsidR="00A46FA9" w:rsidRPr="00061A12" w:rsidRDefault="00A46FA9" w:rsidP="00C507D2">
      <w:pPr>
        <w:rPr>
          <w:sz w:val="20"/>
          <w:szCs w:val="20"/>
          <w:lang w:val="de-CH"/>
        </w:rPr>
      </w:pPr>
      <w:r w:rsidRPr="00061A12">
        <w:rPr>
          <w:sz w:val="20"/>
          <w:szCs w:val="20"/>
          <w:lang w:val="de-CH"/>
        </w:rPr>
        <w:t>JUNA im Bereich IT begeistert mich unglaublich und ich freue mich auf ein persönliches Gespräch und darauf, dieses Pilotprojekt mit Ihnen zu meistern.</w:t>
      </w:r>
    </w:p>
    <w:p w:rsidR="001608D4" w:rsidRPr="00061A12" w:rsidRDefault="001608D4" w:rsidP="00C507D2">
      <w:pPr>
        <w:rPr>
          <w:sz w:val="20"/>
          <w:szCs w:val="20"/>
          <w:lang w:val="de-CH"/>
        </w:rPr>
      </w:pPr>
      <w:r w:rsidRPr="00061A12">
        <w:rPr>
          <w:sz w:val="20"/>
          <w:szCs w:val="20"/>
          <w:lang w:val="de-CH"/>
        </w:rPr>
        <w:t>Freundliche Grüsse</w:t>
      </w:r>
    </w:p>
    <w:p w:rsidR="001608D4" w:rsidRDefault="001608D4" w:rsidP="00C507D2">
      <w:pPr>
        <w:rPr>
          <w:lang w:val="de-CH"/>
        </w:rPr>
      </w:pPr>
    </w:p>
    <w:p w:rsidR="00061A12" w:rsidRPr="00C55F94" w:rsidRDefault="00CB3B51" w:rsidP="00C55F94">
      <w:pPr>
        <w:rPr>
          <w:i/>
          <w:lang w:val="fr-FR"/>
        </w:rPr>
      </w:pPr>
      <w:r w:rsidRPr="00061A12">
        <w:rPr>
          <w:b/>
          <w:lang w:val="fr-FR"/>
        </w:rPr>
        <w:t>Mario Maeder</w:t>
      </w:r>
      <w:r w:rsidR="00061A12" w:rsidRPr="00061A12">
        <w:rPr>
          <w:lang w:val="fr-FR"/>
        </w:rPr>
        <w:br/>
      </w:r>
      <w:r w:rsidR="00061A12" w:rsidRPr="00061A12">
        <w:rPr>
          <w:i/>
          <w:lang w:val="fr-FR"/>
        </w:rPr>
        <w:t>UBS Business Solution AG</w:t>
      </w:r>
      <w:r w:rsidR="00061A12" w:rsidRPr="00061A12">
        <w:rPr>
          <w:i/>
          <w:lang w:val="fr-FR"/>
        </w:rPr>
        <w:br/>
      </w:r>
      <w:proofErr w:type="spellStart"/>
      <w:r w:rsidR="00C55F94">
        <w:rPr>
          <w:i/>
          <w:lang w:val="fr-FR"/>
        </w:rPr>
        <w:t>Technology</w:t>
      </w:r>
      <w:proofErr w:type="spellEnd"/>
      <w:r w:rsidR="00C55F94">
        <w:rPr>
          <w:i/>
          <w:lang w:val="fr-FR"/>
        </w:rPr>
        <w:t xml:space="preserve"> Services</w:t>
      </w:r>
      <w:r w:rsidR="00C55F94">
        <w:rPr>
          <w:i/>
          <w:lang w:val="fr-FR"/>
        </w:rPr>
        <w:br/>
        <w:t xml:space="preserve">IT </w:t>
      </w:r>
      <w:proofErr w:type="spellStart"/>
      <w:r w:rsidR="00C55F94">
        <w:rPr>
          <w:i/>
          <w:lang w:val="fr-FR"/>
        </w:rPr>
        <w:t>Asset</w:t>
      </w:r>
      <w:proofErr w:type="spellEnd"/>
      <w:r w:rsidR="00C55F94">
        <w:rPr>
          <w:i/>
          <w:lang w:val="fr-FR"/>
        </w:rPr>
        <w:t xml:space="preserve"> Management Engineering</w:t>
      </w:r>
      <w:r w:rsidR="00C55F94">
        <w:rPr>
          <w:i/>
          <w:lang w:val="fr-FR"/>
        </w:rPr>
        <w:br/>
      </w:r>
      <w:proofErr w:type="spellStart"/>
      <w:r w:rsidR="00C55F94" w:rsidRPr="00C55F94">
        <w:rPr>
          <w:i/>
          <w:lang w:val="fr-FR"/>
        </w:rPr>
        <w:t>Flurstrasse</w:t>
      </w:r>
      <w:proofErr w:type="spellEnd"/>
      <w:r w:rsidR="00C55F94" w:rsidRPr="00C55F94">
        <w:rPr>
          <w:i/>
          <w:lang w:val="fr-FR"/>
        </w:rPr>
        <w:t xml:space="preserve"> 65, </w:t>
      </w:r>
      <w:proofErr w:type="spellStart"/>
      <w:r w:rsidR="00C55F94" w:rsidRPr="00C55F94">
        <w:rPr>
          <w:i/>
          <w:lang w:val="fr-FR"/>
        </w:rPr>
        <w:t>Postfach</w:t>
      </w:r>
      <w:proofErr w:type="spellEnd"/>
      <w:r w:rsidR="00C55F94" w:rsidRPr="00C55F94">
        <w:rPr>
          <w:i/>
          <w:lang w:val="fr-FR"/>
        </w:rPr>
        <w:t>, 8098 Zürich</w:t>
      </w:r>
      <w:bookmarkStart w:id="0" w:name="_GoBack"/>
      <w:bookmarkEnd w:id="0"/>
    </w:p>
    <w:p w:rsidR="00CB3B51" w:rsidRDefault="00CB3B51" w:rsidP="00C507D2">
      <w:pPr>
        <w:rPr>
          <w:lang w:val="de-CH"/>
        </w:rPr>
      </w:pPr>
      <w:r>
        <w:rPr>
          <w:lang w:val="de-CH"/>
        </w:rPr>
        <w:t>Beiliegend finden Sie:</w:t>
      </w:r>
    </w:p>
    <w:p w:rsidR="00061A12" w:rsidRDefault="00061A12" w:rsidP="00CB3B5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Zeugnisse / PMM</w:t>
      </w:r>
    </w:p>
    <w:p w:rsidR="00061A12" w:rsidRDefault="00061A12" w:rsidP="00061A1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Lebenslauf</w:t>
      </w:r>
      <w:r w:rsidR="00CB3B51" w:rsidRPr="00061A12">
        <w:rPr>
          <w:lang w:val="de-CH"/>
        </w:rPr>
        <w:t xml:space="preserve"> </w:t>
      </w:r>
    </w:p>
    <w:p w:rsidR="00CB3B51" w:rsidRPr="00061A12" w:rsidRDefault="00061A12" w:rsidP="00061A12">
      <w:pPr>
        <w:pStyle w:val="Listenabsatz"/>
        <w:numPr>
          <w:ilvl w:val="0"/>
          <w:numId w:val="1"/>
        </w:numPr>
        <w:rPr>
          <w:lang w:val="de-CH"/>
        </w:rPr>
      </w:pPr>
      <w:r w:rsidRPr="00061A12">
        <w:rPr>
          <w:lang w:val="de-CH"/>
        </w:rPr>
        <w:t xml:space="preserve">Englisch </w:t>
      </w:r>
      <w:proofErr w:type="spellStart"/>
      <w:r w:rsidR="00CB3B51" w:rsidRPr="00061A12">
        <w:rPr>
          <w:lang w:val="de-CH"/>
        </w:rPr>
        <w:t>Advanced</w:t>
      </w:r>
      <w:proofErr w:type="spellEnd"/>
      <w:r w:rsidR="00CB3B51" w:rsidRPr="00061A12">
        <w:rPr>
          <w:lang w:val="de-CH"/>
        </w:rPr>
        <w:t xml:space="preserve"> </w:t>
      </w:r>
      <w:proofErr w:type="spellStart"/>
      <w:r w:rsidR="00A736F6" w:rsidRPr="00061A12">
        <w:rPr>
          <w:lang w:val="de-CH"/>
        </w:rPr>
        <w:t>Results</w:t>
      </w:r>
      <w:proofErr w:type="spellEnd"/>
    </w:p>
    <w:sectPr w:rsidR="00CB3B51" w:rsidRPr="00061A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2F" w:rsidRDefault="00BB122F" w:rsidP="00F63DF7">
      <w:pPr>
        <w:spacing w:after="0" w:line="240" w:lineRule="auto"/>
      </w:pPr>
      <w:r>
        <w:separator/>
      </w:r>
    </w:p>
  </w:endnote>
  <w:endnote w:type="continuationSeparator" w:id="0">
    <w:p w:rsidR="00BB122F" w:rsidRDefault="00BB122F" w:rsidP="00F6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2F" w:rsidRDefault="00BB122F" w:rsidP="00F63DF7">
      <w:pPr>
        <w:spacing w:after="0" w:line="240" w:lineRule="auto"/>
      </w:pPr>
      <w:r>
        <w:separator/>
      </w:r>
    </w:p>
  </w:footnote>
  <w:footnote w:type="continuationSeparator" w:id="0">
    <w:p w:rsidR="00BB122F" w:rsidRDefault="00BB122F" w:rsidP="00F6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85A90"/>
    <w:multiLevelType w:val="hybridMultilevel"/>
    <w:tmpl w:val="48B0F9E2"/>
    <w:lvl w:ilvl="0" w:tplc="8C426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F7"/>
    <w:rsid w:val="00024E00"/>
    <w:rsid w:val="00061A12"/>
    <w:rsid w:val="000E7BCB"/>
    <w:rsid w:val="001608D4"/>
    <w:rsid w:val="002C0C3B"/>
    <w:rsid w:val="00332520"/>
    <w:rsid w:val="003C517C"/>
    <w:rsid w:val="00624B66"/>
    <w:rsid w:val="00652886"/>
    <w:rsid w:val="006F4BB2"/>
    <w:rsid w:val="009C55B4"/>
    <w:rsid w:val="009E41D2"/>
    <w:rsid w:val="00A46FA9"/>
    <w:rsid w:val="00A736F6"/>
    <w:rsid w:val="00AA5ED1"/>
    <w:rsid w:val="00BB122F"/>
    <w:rsid w:val="00C507D2"/>
    <w:rsid w:val="00C55F94"/>
    <w:rsid w:val="00CB3B51"/>
    <w:rsid w:val="00DA31F7"/>
    <w:rsid w:val="00E83D4E"/>
    <w:rsid w:val="00EF462F"/>
    <w:rsid w:val="00F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3DF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6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3DF7"/>
    <w:rPr>
      <w:lang w:val="en-GB"/>
    </w:rPr>
  </w:style>
  <w:style w:type="character" w:styleId="Hyperlink">
    <w:name w:val="Hyperlink"/>
    <w:basedOn w:val="Absatz-Standardschriftart"/>
    <w:uiPriority w:val="99"/>
    <w:unhideWhenUsed/>
    <w:rsid w:val="00F63DF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B3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3DF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63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3DF7"/>
    <w:rPr>
      <w:lang w:val="en-GB"/>
    </w:rPr>
  </w:style>
  <w:style w:type="character" w:styleId="Hyperlink">
    <w:name w:val="Hyperlink"/>
    <w:basedOn w:val="Absatz-Standardschriftart"/>
    <w:uiPriority w:val="99"/>
    <w:unhideWhenUsed/>
    <w:rsid w:val="00F63DF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B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.maeder@ub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396DA5A4.dotm</Template>
  <TotalTime>0</TotalTime>
  <Pages>1</Pages>
  <Words>331</Words>
  <Characters>1799</Characters>
  <Application>Microsoft Office Word</Application>
  <DocSecurity>0</DocSecurity>
  <PresentationFormat>530e6566-b0ec-46e1-9f5d-21bce502671c</PresentationFormat>
  <Lines>39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Maeder, Mario</dc:creator>
  <cp:lastModifiedBy>Maeder, Mario</cp:lastModifiedBy>
  <cp:revision>3</cp:revision>
  <cp:lastPrinted>2019-02-05T14:14:00Z</cp:lastPrinted>
  <dcterms:created xsi:type="dcterms:W3CDTF">2019-02-05T08:33:00Z</dcterms:created>
  <dcterms:modified xsi:type="dcterms:W3CDTF">2019-02-05T14:16:00Z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OOwNt3XwBZwrNGmo/N1RfjBmTL8OkaLZ4mk6liPoUOz8JhiJJWfsDnWInhcCjEhCkSmN/zujUAY3CIUIbQpBOg==</vt:lpwstr>
  </property>
</Properties>
</file>